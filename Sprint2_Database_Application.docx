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217641A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94898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81675D1" w14:textId="77777777" w:rsidR="00572311" w:rsidRDefault="00572311" w:rsidP="00572311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jc w:val="center"/>
              <w:rPr>
                <w:rFonts w:ascii="Gotham HTF Book" w:hAnsi="Gotham HTF Book"/>
                <w:color w:val="666666"/>
                <w:sz w:val="18"/>
                <w:szCs w:val="18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Luan Santos dos Reis</w:t>
            </w:r>
          </w:p>
          <w:p w14:paraId="7226BB3F" w14:textId="79A377FF" w:rsidR="008E35F7" w:rsidRPr="00D95FC7" w:rsidRDefault="008E35F7" w:rsidP="0057231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6A4D3998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94067 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776AEF3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Gustavo de Souza Fonseca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736ED9E9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94282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1431A5EA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 Dennys Alvarenga do Nascimento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230420D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94276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79375A6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Henrique Cesar de Souza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5B51A7AD" w:rsidR="00A36C8B" w:rsidRDefault="00D22046" w:rsidP="00D22046">
      <w:pPr>
        <w:spacing w:after="160" w:line="259" w:lineRule="auto"/>
        <w:ind w:firstLine="0"/>
        <w:jc w:val="left"/>
        <w:sectPr w:rsidR="00A36C8B" w:rsidSect="004F1D41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7578B0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 w:rsidRPr="00947EFB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CF6C8C7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8</w:t>
        </w:r>
      </w:hyperlink>
    </w:p>
    <w:p w14:paraId="7919EE9D" w14:textId="09863F4B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13</w:t>
        </w:r>
      </w:hyperlink>
    </w:p>
    <w:p w14:paraId="72E40421" w14:textId="02EC0A53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5</w:t>
      </w:r>
    </w:p>
    <w:p w14:paraId="307F5303" w14:textId="5A475B61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6</w:t>
      </w:r>
    </w:p>
    <w:p w14:paraId="1FA058A8" w14:textId="7C3115AA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</w:t>
        </w:r>
        <w:r w:rsidR="008E35F7">
          <w:rPr>
            <w:noProof/>
            <w:webHidden/>
          </w:rPr>
          <w:fldChar w:fldCharType="end"/>
        </w:r>
      </w:hyperlink>
      <w:r w:rsidR="003239B1">
        <w:rPr>
          <w:noProof/>
        </w:rPr>
        <w:t>7</w:t>
      </w:r>
    </w:p>
    <w:p w14:paraId="6575F235" w14:textId="14D94766" w:rsidR="008E35F7" w:rsidRDefault="00121713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8</w:t>
      </w:r>
    </w:p>
    <w:p w14:paraId="78D9B889" w14:textId="5C86B747" w:rsidR="008E35F7" w:rsidRDefault="00121713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9</w:t>
      </w:r>
    </w:p>
    <w:p w14:paraId="53896571" w14:textId="3CE8CDB5" w:rsidR="008E35F7" w:rsidRDefault="00121713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20</w:t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7578B0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7578B0">
        <w:rPr>
          <w:rFonts w:cs="Arial"/>
          <w:color w:val="000000" w:themeColor="text1"/>
        </w:rPr>
        <w:lastRenderedPageBreak/>
        <w:t>1</w:t>
      </w:r>
      <w:r w:rsidR="00D71306" w:rsidRPr="007578B0">
        <w:rPr>
          <w:rFonts w:cs="Arial"/>
          <w:color w:val="000000" w:themeColor="text1"/>
        </w:rPr>
        <w:t xml:space="preserve"> – </w:t>
      </w:r>
      <w:r w:rsidR="004A05C4" w:rsidRPr="007578B0">
        <w:rPr>
          <w:rFonts w:cs="Arial"/>
          <w:color w:val="000000" w:themeColor="text1"/>
        </w:rPr>
        <w:t>Descrição do Projeto e Regras de Negócio</w:t>
      </w:r>
      <w:bookmarkEnd w:id="1"/>
    </w:p>
    <w:p w14:paraId="683AE47D" w14:textId="780B3C63" w:rsidR="00693488" w:rsidRDefault="00693488" w:rsidP="007578B0">
      <w:pPr>
        <w:pStyle w:val="Ttulo-Sumrios"/>
        <w:rPr>
          <w:rStyle w:val="Forte"/>
          <w:b w:val="0"/>
          <w:caps w:val="0"/>
        </w:rPr>
      </w:pPr>
      <w:r w:rsidRPr="00C7383E">
        <w:rPr>
          <w:rStyle w:val="Forte"/>
          <w:caps w:val="0"/>
        </w:rPr>
        <w:t>VocaTalk</w:t>
      </w:r>
      <w:r w:rsidRPr="00693488">
        <w:rPr>
          <w:rStyle w:val="Forte"/>
          <w:b w:val="0"/>
          <w:caps w:val="0"/>
        </w:rPr>
        <w:t xml:space="preserve"> é uma empresa fictícia criada pelo grupo </w:t>
      </w:r>
      <w:r w:rsidRPr="00C7383E">
        <w:rPr>
          <w:rStyle w:val="Forte"/>
          <w:caps w:val="0"/>
        </w:rPr>
        <w:t>Vocalize</w:t>
      </w:r>
      <w:r w:rsidRPr="00693488">
        <w:rPr>
          <w:rStyle w:val="Forte"/>
          <w:b w:val="0"/>
          <w:caps w:val="0"/>
        </w:rPr>
        <w:t xml:space="preserve"> com o objetivo de realizar testes e treinamentos em nossa </w:t>
      </w:r>
      <w:r w:rsidRPr="00C7383E">
        <w:rPr>
          <w:rStyle w:val="Forte"/>
          <w:caps w:val="0"/>
        </w:rPr>
        <w:t>IA</w:t>
      </w:r>
      <w:r w:rsidRPr="00693488">
        <w:rPr>
          <w:rStyle w:val="Forte"/>
          <w:b w:val="0"/>
          <w:caps w:val="0"/>
        </w:rPr>
        <w:t xml:space="preserve"> integrada ao </w:t>
      </w:r>
      <w:r w:rsidRPr="00C7383E">
        <w:rPr>
          <w:rStyle w:val="Forte"/>
          <w:caps w:val="0"/>
        </w:rPr>
        <w:t>ChatGPT</w:t>
      </w:r>
      <w:r w:rsidR="000E224F">
        <w:rPr>
          <w:rStyle w:val="Forte"/>
          <w:b w:val="0"/>
          <w:caps w:val="0"/>
        </w:rPr>
        <w:t xml:space="preserve"> que terá a interação no formato </w:t>
      </w:r>
      <w:r w:rsidR="000E224F" w:rsidRPr="00C7383E">
        <w:rPr>
          <w:rStyle w:val="Forte"/>
          <w:caps w:val="0"/>
        </w:rPr>
        <w:t>speek to text</w:t>
      </w:r>
      <w:r w:rsidR="000E224F">
        <w:rPr>
          <w:rStyle w:val="Forte"/>
          <w:b w:val="0"/>
          <w:caps w:val="0"/>
        </w:rPr>
        <w:t xml:space="preserve"> e </w:t>
      </w:r>
      <w:r w:rsidR="000E224F" w:rsidRPr="00C7383E">
        <w:rPr>
          <w:rStyle w:val="Forte"/>
          <w:caps w:val="0"/>
        </w:rPr>
        <w:t>text to speek</w:t>
      </w:r>
      <w:r w:rsidRPr="00693488">
        <w:rPr>
          <w:rStyle w:val="Forte"/>
          <w:b w:val="0"/>
          <w:caps w:val="0"/>
        </w:rPr>
        <w:t>. A empresa é do ramo de telecomunicações e oferece serviços de planos de internet para telefones móveis, sendo ideal para simulação e vinculação com a proposta da Plusoft.</w:t>
      </w:r>
    </w:p>
    <w:p w14:paraId="561A56EB" w14:textId="27964625" w:rsidR="007578B0" w:rsidRPr="007578B0" w:rsidRDefault="007578B0" w:rsidP="007578B0">
      <w:pPr>
        <w:pStyle w:val="Ttulo-Sumrios"/>
        <w:rPr>
          <w:rStyle w:val="Forte"/>
          <w:b w:val="0"/>
          <w:caps w:val="0"/>
        </w:rPr>
      </w:pPr>
      <w:r w:rsidRPr="007578B0">
        <w:rPr>
          <w:rStyle w:val="Forte"/>
          <w:b w:val="0"/>
          <w:caps w:val="0"/>
        </w:rPr>
        <w:t xml:space="preserve">Ao utilizar a </w:t>
      </w:r>
      <w:r w:rsidR="00792FFE" w:rsidRPr="0072175A">
        <w:rPr>
          <w:rStyle w:val="Forte"/>
          <w:caps w:val="0"/>
        </w:rPr>
        <w:t>Vocalize</w:t>
      </w:r>
      <w:r w:rsidRPr="007578B0">
        <w:rPr>
          <w:rStyle w:val="Forte"/>
          <w:b w:val="0"/>
          <w:caps w:val="0"/>
        </w:rPr>
        <w:t>, é possível aprimorar a experiência do usuário em relação aos serviços de telecomunicações, co</w:t>
      </w:r>
      <w:r w:rsidR="00FC6632">
        <w:rPr>
          <w:rStyle w:val="Forte"/>
          <w:b w:val="0"/>
          <w:caps w:val="0"/>
        </w:rPr>
        <w:t>m uma interação mais intuitiva, dinâmica e</w:t>
      </w:r>
      <w:r w:rsidRPr="007578B0">
        <w:rPr>
          <w:rStyle w:val="Forte"/>
          <w:b w:val="0"/>
          <w:caps w:val="0"/>
        </w:rPr>
        <w:t xml:space="preserve"> personalizada. </w:t>
      </w:r>
      <w:r w:rsidR="00C7383E">
        <w:rPr>
          <w:rStyle w:val="Forte"/>
          <w:b w:val="0"/>
          <w:caps w:val="0"/>
        </w:rPr>
        <w:t xml:space="preserve">Desse </w:t>
      </w:r>
      <w:r w:rsidR="006636F2">
        <w:rPr>
          <w:rStyle w:val="Forte"/>
          <w:b w:val="0"/>
          <w:caps w:val="0"/>
        </w:rPr>
        <w:t>m</w:t>
      </w:r>
      <w:r w:rsidR="00CC74A3">
        <w:rPr>
          <w:rStyle w:val="Forte"/>
          <w:b w:val="0"/>
          <w:caps w:val="0"/>
        </w:rPr>
        <w:t>aneira</w:t>
      </w:r>
      <w:r w:rsidRPr="007578B0">
        <w:rPr>
          <w:rStyle w:val="Forte"/>
          <w:b w:val="0"/>
          <w:caps w:val="0"/>
        </w:rPr>
        <w:t>, a empresa pode oferecer um atendimento mais eficiente e humano aos seus clientes, melhorando a qualidade do serviço prestado e aument</w:t>
      </w:r>
      <w:r>
        <w:rPr>
          <w:rStyle w:val="Forte"/>
          <w:b w:val="0"/>
          <w:caps w:val="0"/>
        </w:rPr>
        <w:t>ando a satisfação dos usuários.</w:t>
      </w:r>
      <w:r w:rsidR="000E224F">
        <w:rPr>
          <w:rStyle w:val="Forte"/>
          <w:b w:val="0"/>
          <w:caps w:val="0"/>
        </w:rPr>
        <w:t xml:space="preserve"> </w:t>
      </w:r>
    </w:p>
    <w:p w14:paraId="558FCD07" w14:textId="16C86358" w:rsidR="007578B0" w:rsidRDefault="00792FFE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Assim </w:t>
      </w:r>
      <w:r w:rsidR="007578B0" w:rsidRPr="007578B0">
        <w:rPr>
          <w:rStyle w:val="Forte"/>
          <w:b w:val="0"/>
          <w:caps w:val="0"/>
        </w:rPr>
        <w:t>promover a evolução contínua de serviços</w:t>
      </w:r>
      <w:r>
        <w:rPr>
          <w:rStyle w:val="Forte"/>
          <w:b w:val="0"/>
          <w:caps w:val="0"/>
        </w:rPr>
        <w:t xml:space="preserve"> de telemarketing</w:t>
      </w:r>
      <w:r w:rsidR="007578B0" w:rsidRPr="007578B0">
        <w:rPr>
          <w:rStyle w:val="Forte"/>
          <w:b w:val="0"/>
          <w:caps w:val="0"/>
        </w:rPr>
        <w:t>, a</w:t>
      </w:r>
      <w:r w:rsidR="00551E49">
        <w:rPr>
          <w:rStyle w:val="Forte"/>
          <w:b w:val="0"/>
          <w:caps w:val="0"/>
        </w:rPr>
        <w:t>travé</w:t>
      </w:r>
      <w:r w:rsidR="00CF0CE5">
        <w:rPr>
          <w:rStyle w:val="Forte"/>
          <w:b w:val="0"/>
          <w:caps w:val="0"/>
        </w:rPr>
        <w:t xml:space="preserve">s </w:t>
      </w:r>
      <w:r w:rsidR="00551E49">
        <w:rPr>
          <w:rStyle w:val="Forte"/>
          <w:b w:val="0"/>
          <w:caps w:val="0"/>
        </w:rPr>
        <w:t>da inovação</w:t>
      </w:r>
      <w:r w:rsidR="006B2D33">
        <w:rPr>
          <w:rStyle w:val="Forte"/>
          <w:b w:val="0"/>
          <w:caps w:val="0"/>
        </w:rPr>
        <w:t>. D</w:t>
      </w:r>
      <w:r w:rsidR="00551E49">
        <w:rPr>
          <w:rStyle w:val="Forte"/>
          <w:b w:val="0"/>
          <w:caps w:val="0"/>
        </w:rPr>
        <w:t>essa forma</w:t>
      </w:r>
      <w:r w:rsidR="004C1F90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inibir reclamações e insatifações, desenvolver o setor</w:t>
      </w:r>
      <w:r w:rsidR="00674777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resolver as</w:t>
      </w:r>
      <w:r w:rsidR="007578B0" w:rsidRPr="007578B0">
        <w:rPr>
          <w:rStyle w:val="Forte"/>
          <w:b w:val="0"/>
          <w:caps w:val="0"/>
        </w:rPr>
        <w:t xml:space="preserve"> necessidades de seus clientes</w:t>
      </w:r>
      <w:r w:rsidR="00674777">
        <w:rPr>
          <w:rStyle w:val="Forte"/>
          <w:b w:val="0"/>
          <w:caps w:val="0"/>
        </w:rPr>
        <w:t xml:space="preserve"> e fortalecer a reputação no Mercado</w:t>
      </w:r>
      <w:r w:rsidR="007578B0" w:rsidRPr="007578B0">
        <w:rPr>
          <w:rStyle w:val="Forte"/>
          <w:b w:val="0"/>
          <w:caps w:val="0"/>
        </w:rPr>
        <w:t>.</w:t>
      </w:r>
    </w:p>
    <w:p w14:paraId="51E10C5F" w14:textId="114A791F" w:rsidR="004E667D" w:rsidRPr="007578B0" w:rsidRDefault="004E667D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Então dividimos nosso projeto em dois bancos de dados, um da </w:t>
      </w:r>
      <w:r w:rsidRPr="0072175A">
        <w:rPr>
          <w:rStyle w:val="Forte"/>
          <w:caps w:val="0"/>
        </w:rPr>
        <w:t>Vocatalk</w:t>
      </w:r>
      <w:r>
        <w:rPr>
          <w:rStyle w:val="Forte"/>
          <w:b w:val="0"/>
          <w:caps w:val="0"/>
        </w:rPr>
        <w:t xml:space="preserve">(Telecom) e o outro </w:t>
      </w:r>
      <w:r w:rsidRPr="0072175A">
        <w:rPr>
          <w:rStyle w:val="Forte"/>
          <w:caps w:val="0"/>
        </w:rPr>
        <w:t>Vocalize</w:t>
      </w:r>
      <w:r>
        <w:rPr>
          <w:rStyle w:val="Forte"/>
          <w:b w:val="0"/>
          <w:caps w:val="0"/>
        </w:rPr>
        <w:t>(</w:t>
      </w:r>
      <w:r w:rsidRPr="0072175A">
        <w:rPr>
          <w:rStyle w:val="Forte"/>
          <w:caps w:val="0"/>
        </w:rPr>
        <w:t>IA</w:t>
      </w:r>
      <w:r>
        <w:rPr>
          <w:rStyle w:val="Forte"/>
          <w:b w:val="0"/>
          <w:caps w:val="0"/>
        </w:rPr>
        <w:t xml:space="preserve"> com integração com </w:t>
      </w:r>
      <w:r w:rsidRPr="0072175A">
        <w:rPr>
          <w:rStyle w:val="Forte"/>
          <w:caps w:val="0"/>
        </w:rPr>
        <w:t>ChatGPT</w:t>
      </w:r>
      <w:r>
        <w:rPr>
          <w:rStyle w:val="Forte"/>
          <w:b w:val="0"/>
          <w:caps w:val="0"/>
        </w:rPr>
        <w:t>).</w:t>
      </w:r>
    </w:p>
    <w:p w14:paraId="3CCBF9DA" w14:textId="790198C3" w:rsidR="006F58D7" w:rsidRDefault="006F58D7" w:rsidP="007578B0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Regras de Negócio</w:t>
      </w:r>
      <w:r w:rsidR="004E667D">
        <w:rPr>
          <w:rStyle w:val="Forte"/>
          <w:rFonts w:ascii="Source Sans Pro" w:hAnsi="Source Sans Pro"/>
          <w:caps w:val="0"/>
        </w:rPr>
        <w:t xml:space="preserve"> Vocatalk</w:t>
      </w:r>
      <w:r>
        <w:rPr>
          <w:rStyle w:val="Forte"/>
          <w:rFonts w:ascii="Source Sans Pro" w:hAnsi="Source Sans Pro"/>
          <w:caps w:val="0"/>
        </w:rPr>
        <w:t>:</w:t>
      </w:r>
    </w:p>
    <w:p w14:paraId="44299767" w14:textId="2D8E7CF2" w:rsidR="00672502" w:rsidRPr="00672502" w:rsidRDefault="00672502" w:rsidP="007578B0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terá um cpf único e exclusivo.</w:t>
      </w:r>
    </w:p>
    <w:p w14:paraId="3133C3D2" w14:textId="77777777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deve ter no minímo 1 e no máximo vários En</w:t>
      </w:r>
      <w:r w:rsidR="00301BCB">
        <w:rPr>
          <w:rStyle w:val="Forte"/>
          <w:b w:val="0"/>
          <w:caps w:val="0"/>
        </w:rPr>
        <w:t>dereços.</w:t>
      </w:r>
    </w:p>
    <w:p w14:paraId="2097EE87" w14:textId="26DB12D0" w:rsidR="00CF0CE5" w:rsidRPr="009D2A7F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>C</w:t>
      </w:r>
      <w:r w:rsidR="009D2A7F">
        <w:rPr>
          <w:rStyle w:val="Forte"/>
          <w:b w:val="0"/>
          <w:caps w:val="0"/>
        </w:rPr>
        <w:t>ada endereço deve ter no minínimo um e no máximo 1 cliente.</w:t>
      </w:r>
    </w:p>
    <w:p w14:paraId="3D6D8224" w14:textId="39595712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máximo 1 e no mínimo 1 login</w:t>
      </w:r>
      <w:r w:rsidR="00301BCB">
        <w:rPr>
          <w:rStyle w:val="Forte"/>
          <w:b w:val="0"/>
          <w:caps w:val="0"/>
        </w:rPr>
        <w:t>, alterando somente a data do ultimo login.</w:t>
      </w:r>
      <w:r>
        <w:rPr>
          <w:rStyle w:val="Forte"/>
          <w:b w:val="0"/>
          <w:caps w:val="0"/>
        </w:rPr>
        <w:t xml:space="preserve"> </w:t>
      </w:r>
    </w:p>
    <w:p w14:paraId="17204970" w14:textId="1EF4DCE7" w:rsidR="009D2A7F" w:rsidRPr="00C1656A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</w:t>
      </w:r>
      <w:r w:rsidR="009D2A7F">
        <w:rPr>
          <w:rStyle w:val="Forte"/>
          <w:b w:val="0"/>
          <w:caps w:val="0"/>
        </w:rPr>
        <w:t xml:space="preserve">ada </w:t>
      </w:r>
      <w:r>
        <w:rPr>
          <w:rStyle w:val="Forte"/>
          <w:b w:val="0"/>
          <w:caps w:val="0"/>
        </w:rPr>
        <w:t>l</w:t>
      </w:r>
      <w:r w:rsidR="009D2A7F">
        <w:rPr>
          <w:rStyle w:val="Forte"/>
          <w:b w:val="0"/>
          <w:caps w:val="0"/>
        </w:rPr>
        <w:t>ogin</w:t>
      </w:r>
      <w:r>
        <w:rPr>
          <w:rStyle w:val="Forte"/>
          <w:b w:val="0"/>
          <w:caps w:val="0"/>
        </w:rPr>
        <w:t xml:space="preserve"> </w:t>
      </w:r>
      <w:r w:rsidR="009D2A7F">
        <w:rPr>
          <w:rStyle w:val="Forte"/>
          <w:b w:val="0"/>
          <w:caps w:val="0"/>
        </w:rPr>
        <w:t>deve estar associado a 1 e no máximo 1 cliente.</w:t>
      </w:r>
    </w:p>
    <w:p w14:paraId="70492968" w14:textId="2A3B6192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login terá um e-mail único e exclusivo.</w:t>
      </w:r>
    </w:p>
    <w:p w14:paraId="664F4762" w14:textId="44B2F90D" w:rsidR="00C1656A" w:rsidRPr="00301BCB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máximo 1 e no mínimo vários telefones de contato. </w:t>
      </w:r>
    </w:p>
    <w:p w14:paraId="7989F57A" w14:textId="186B777F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deve estar associado a 1 e no máximo 1 cliente.</w:t>
      </w:r>
    </w:p>
    <w:p w14:paraId="2764EFC6" w14:textId="24B75217" w:rsidR="00C1656A" w:rsidRPr="00672502" w:rsidRDefault="00C1656A" w:rsidP="00672502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terá um número único e exclusivo.</w:t>
      </w:r>
    </w:p>
    <w:p w14:paraId="4DA56A17" w14:textId="1D86FCC7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plano deve estar no minímo 0 e no máximo vários itens da fatura.</w:t>
      </w:r>
    </w:p>
    <w:p w14:paraId="43603621" w14:textId="492CD012" w:rsidR="00301BCB" w:rsidRPr="009D2A7F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 Cada itens da fatura deve estar associado aquele plano.</w:t>
      </w:r>
    </w:p>
    <w:p w14:paraId="1BD9DD1E" w14:textId="24C9FF96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serviço adicional deve estar no minímo 0 e no máximo vários itens da fatura. </w:t>
      </w:r>
    </w:p>
    <w:p w14:paraId="686FB870" w14:textId="06E300E1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itens da fatura deve estar associado aquele serviço adicional.</w:t>
      </w:r>
    </w:p>
    <w:p w14:paraId="7449CB32" w14:textId="632EF780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itens da fatura deve ter no minímo 1 e no máximo várias faturas. </w:t>
      </w:r>
    </w:p>
    <w:p w14:paraId="3E557E71" w14:textId="544F928A" w:rsidR="00301BCB" w:rsidRPr="00AB5BA7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itens da fatura. </w:t>
      </w:r>
    </w:p>
    <w:p w14:paraId="073863C8" w14:textId="5AAF62E4" w:rsidR="00AB5BA7" w:rsidRPr="00301BCB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 xml:space="preserve">Um tipo de pagamento deve ter no minímo 1 e no máximo várias faturas. </w:t>
      </w:r>
    </w:p>
    <w:p w14:paraId="2A1F20C1" w14:textId="1E773138" w:rsidR="00AB5BA7" w:rsidRPr="00AB5BA7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tipo de pagamento. </w:t>
      </w:r>
    </w:p>
    <w:p w14:paraId="045003D1" w14:textId="671A3AAC" w:rsidR="009D2A7F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mínimo 0 e no máximo várias faturas. </w:t>
      </w:r>
    </w:p>
    <w:p w14:paraId="745ED59C" w14:textId="03A580AC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Uma fatura </w:t>
      </w:r>
      <w:r w:rsidR="00771F4F">
        <w:rPr>
          <w:rStyle w:val="Forte"/>
          <w:b w:val="0"/>
          <w:caps w:val="0"/>
        </w:rPr>
        <w:t>deve estar associada a o cliente específico</w:t>
      </w:r>
      <w:r>
        <w:rPr>
          <w:rStyle w:val="Forte"/>
          <w:b w:val="0"/>
          <w:caps w:val="0"/>
        </w:rPr>
        <w:t>.</w:t>
      </w:r>
    </w:p>
    <w:p w14:paraId="77E85400" w14:textId="48B5715B" w:rsidR="00CA6E63" w:rsidRDefault="00CA6E63" w:rsidP="00CA6E63">
      <w:pPr>
        <w:pStyle w:val="Ttulo-Sumrios"/>
        <w:rPr>
          <w:rStyle w:val="Forte"/>
          <w:rFonts w:ascii="Source Sans Pro" w:hAnsi="Source Sans Pro"/>
        </w:rPr>
      </w:pPr>
      <w:r>
        <w:rPr>
          <w:rStyle w:val="Forte"/>
          <w:rFonts w:ascii="Source Sans Pro" w:hAnsi="Source Sans Pro"/>
          <w:caps w:val="0"/>
        </w:rPr>
        <w:t>Regras de Negócio Vocalize:</w:t>
      </w:r>
    </w:p>
    <w:p w14:paraId="23446B18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mínimo 0 e no máximo várias ligações.</w:t>
      </w:r>
    </w:p>
    <w:p w14:paraId="41C9F5E5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ligação vai estar associada a um cliente específico.</w:t>
      </w:r>
    </w:p>
    <w:p w14:paraId="18FA5EA7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Uma ligação pode ter no minímo 0 e no máximo vários feedbacks.</w:t>
      </w:r>
    </w:p>
    <w:p w14:paraId="59EAE329" w14:textId="2674395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feedback vai estar associada a uma ligação específica.</w:t>
      </w:r>
    </w:p>
    <w:p w14:paraId="6EDB74EE" w14:textId="77777777" w:rsidR="008E35F7" w:rsidRDefault="008E35F7" w:rsidP="007578B0">
      <w:pPr>
        <w:pStyle w:val="Ttulo-Sumrios"/>
      </w:pPr>
    </w:p>
    <w:p w14:paraId="5AB3AB71" w14:textId="77777777" w:rsidR="008E35F7" w:rsidRDefault="008E35F7" w:rsidP="007578B0">
      <w:pPr>
        <w:pStyle w:val="Ttulo-Sumrios"/>
      </w:pPr>
    </w:p>
    <w:p w14:paraId="7599649A" w14:textId="77777777" w:rsidR="008E35F7" w:rsidRPr="0027353F" w:rsidRDefault="008E35F7" w:rsidP="007578B0">
      <w:pPr>
        <w:pStyle w:val="Ttulo-Sumrios"/>
      </w:pPr>
    </w:p>
    <w:p w14:paraId="6D8537A0" w14:textId="77777777" w:rsidR="00D71306" w:rsidRPr="0027353F" w:rsidRDefault="00D71306" w:rsidP="007578B0">
      <w:pPr>
        <w:pStyle w:val="Ttulo-Sumrios"/>
      </w:pPr>
    </w:p>
    <w:p w14:paraId="316B5B50" w14:textId="77777777" w:rsidR="00D95FC7" w:rsidRPr="0027353F" w:rsidRDefault="00D95FC7" w:rsidP="007578B0">
      <w:pPr>
        <w:pStyle w:val="Ttulo-Sumrios"/>
      </w:pPr>
    </w:p>
    <w:p w14:paraId="6AD72D49" w14:textId="74F47CFF" w:rsidR="00D95FC7" w:rsidRPr="0027353F" w:rsidRDefault="00D95FC7" w:rsidP="007578B0">
      <w:pPr>
        <w:pStyle w:val="Ttulo-Sumrios"/>
      </w:pPr>
    </w:p>
    <w:p w14:paraId="7453D37C" w14:textId="77777777" w:rsidR="00D95FC7" w:rsidRPr="0027353F" w:rsidRDefault="00D95FC7" w:rsidP="007578B0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FFD87AB" w14:textId="762919D3" w:rsidR="006F58D7" w:rsidRDefault="00D71306" w:rsidP="006F58D7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</w:t>
      </w:r>
      <w:bookmarkStart w:id="3" w:name="_Hlk56715961"/>
      <w:bookmarkEnd w:id="2"/>
      <w:r w:rsidR="007971E8">
        <w:t>s:</w:t>
      </w:r>
    </w:p>
    <w:p w14:paraId="3B19D8BA" w14:textId="77777777" w:rsidR="005478D2" w:rsidRDefault="006F58D7" w:rsidP="005478D2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VocaTalk:</w:t>
      </w:r>
      <w:r w:rsidR="005478D2" w:rsidRPr="005478D2">
        <w:rPr>
          <w:rStyle w:val="Forte"/>
          <w:rFonts w:ascii="Source Sans Pro" w:hAnsi="Source Sans Pro"/>
          <w:caps w:val="0"/>
        </w:rPr>
        <w:t xml:space="preserve"> 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603BDE" w14:paraId="06DFA21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64DE3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6AF4B" w14:textId="35F1B623" w:rsidR="00603BDE" w:rsidRDefault="00603BDE" w:rsidP="00603B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</w:p>
        </w:tc>
      </w:tr>
      <w:tr w:rsidR="00603BDE" w14:paraId="0CA93856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94D80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F13D9" w14:textId="73E6BD2D" w:rsidR="00603BDE" w:rsidRDefault="00603BDE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Cliente.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T_VT_LOGIN, T_VT_ENDERECO,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603BDE" w14:paraId="1EE4FA8D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3002D" w14:textId="77777777" w:rsidR="00603BDE" w:rsidRDefault="00603B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A9C6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E33DF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8A47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5093FE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603BDE" w14:paraId="74AF9EB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CBC34" w14:textId="77777777" w:rsidR="00603BDE" w:rsidRDefault="00603BDE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CED9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34D09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3F4A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74BDED0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603BDE" w14:paraId="32AF729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995F3" w14:textId="34F3F972" w:rsidR="00603BDE" w:rsidRDefault="00603BDE" w:rsidP="00603BD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A444C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AFA37" w14:textId="39B3B219" w:rsidR="00603BDE" w:rsidRDefault="00603BD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DEB5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96C60" w14:textId="082AB8E4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6F5AC4" w14:paraId="4D81D9C6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62839D" w14:textId="77777777" w:rsidR="006F5AC4" w:rsidRDefault="006F5AC4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00B35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ABCAF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45438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3CE74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603BDE" w14:paraId="0C106C2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6CACF" w14:textId="61C43F33" w:rsidR="00603BDE" w:rsidRDefault="006F5AC4" w:rsidP="006F5AC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603B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adastro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F1FFF" w14:textId="48707D63" w:rsidR="00603BDE" w:rsidRDefault="006F5AC4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7B4757" w14:textId="1E870C5E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6C95F2" w14:textId="6C0EC99F" w:rsidR="00603BDE" w:rsidRDefault="0086563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C12761" w14:textId="1F9051EB" w:rsidR="00603BDE" w:rsidRDefault="006F5AC4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Data de cadastro </w:t>
            </w:r>
            <w:r w:rsidR="00603B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, gerada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automáticamente</w:t>
            </w:r>
            <w:proofErr w:type="gramEnd"/>
          </w:p>
        </w:tc>
      </w:tr>
    </w:tbl>
    <w:p w14:paraId="01FBEB96" w14:textId="77777777" w:rsidR="00603BDE" w:rsidRDefault="00603B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63C689AC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6488A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9C925" w14:textId="1E09E514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T_VT_LOGIN</w:t>
            </w:r>
          </w:p>
        </w:tc>
      </w:tr>
      <w:tr w:rsidR="00E2132C" w14:paraId="2B54D3F8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C87A4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C7797" w14:textId="4DC6376E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Login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26855F20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48B16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8BB75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C6A1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E040A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0DDC2C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E48C75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F0F83" w14:textId="6DEDC0D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F9F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6F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6A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B412F9" w14:textId="7D2D29AD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login</w:t>
            </w:r>
          </w:p>
        </w:tc>
      </w:tr>
      <w:tr w:rsidR="00E2132C" w14:paraId="0429B7B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3B882" w14:textId="0E3FC813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28A4" w14:textId="6D9DA12B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61E7A" w14:textId="62D10FC3" w:rsidR="00E2132C" w:rsidRDefault="00E2132C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14BF" w14:textId="61825CAC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8241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D4C8D7" w14:textId="206ECFC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2132C" w14:paraId="6D33548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8A2140" w14:textId="2166223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2A780E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4C88D3" w14:textId="3A3D90D3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9FB64" w14:textId="109D3F98" w:rsidR="00E2132C" w:rsidRDefault="00C6320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9E0504" w14:textId="607E233D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login</w:t>
            </w:r>
          </w:p>
        </w:tc>
      </w:tr>
      <w:tr w:rsidR="00E2132C" w14:paraId="17805C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3F86DA" w14:textId="3D4EC2A2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254D1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C04F0" w14:textId="17C5B23F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2635E5" w14:textId="63BB74D0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EE4956" w14:textId="745F3D1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login</w:t>
            </w:r>
          </w:p>
        </w:tc>
      </w:tr>
      <w:tr w:rsidR="00E2132C" w14:paraId="01464C4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790E77" w14:textId="0E6C5628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dt_ultimo_login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2CCD29" w14:textId="00D6C62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7873F" w14:textId="4A7B8BE5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9C3E32" w14:textId="448CF05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0AFADA" w14:textId="45E69F5F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último login</w:t>
            </w:r>
          </w:p>
        </w:tc>
      </w:tr>
    </w:tbl>
    <w:tbl>
      <w:tblPr>
        <w:tblpPr w:leftFromText="141" w:rightFromText="141" w:vertAnchor="text" w:horzAnchor="margin" w:tblpY="619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3A5D4FD5" w14:textId="77777777" w:rsidTr="004816C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BB4B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12175" w14:textId="77777777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8F6263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T_VT_TELEFONE_CONTATO</w:t>
            </w:r>
          </w:p>
        </w:tc>
      </w:tr>
      <w:tr w:rsidR="004816C0" w14:paraId="774FFE58" w14:textId="77777777" w:rsidTr="004816C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C7F6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C19A" w14:textId="774E6DE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Itens da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4816C0" w14:paraId="525FCC3C" w14:textId="77777777" w:rsidTr="004816C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DD6829" w14:textId="77777777" w:rsidR="004816C0" w:rsidRDefault="004816C0" w:rsidP="004816C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1BF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977D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58548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5B02A9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6E9E4561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AF5A9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Id_telefone_contato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2265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759E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0CB4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4282B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telefone de contato</w:t>
            </w:r>
          </w:p>
        </w:tc>
      </w:tr>
      <w:tr w:rsidR="004816C0" w14:paraId="6B3F4679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88755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CB3B4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6C27B" w14:textId="77777777" w:rsidR="004816C0" w:rsidRDefault="004816C0" w:rsidP="004816C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FA41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B754D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4816C0" w14:paraId="7BC308FB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7F85E4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407849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53571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42087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4CA78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ddd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do telefone de contato.</w:t>
            </w:r>
          </w:p>
        </w:tc>
      </w:tr>
      <w:tr w:rsidR="004816C0" w14:paraId="0409E388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3C6E76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6604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88ABE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38BA61" w14:textId="5F066880" w:rsidR="004816C0" w:rsidRDefault="00C6320B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52EAE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 telefone do contato</w:t>
            </w:r>
          </w:p>
        </w:tc>
      </w:tr>
      <w:tr w:rsidR="004816C0" w14:paraId="740B9680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6A7C73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Tp_contato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35096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VARVHAR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B705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367FD40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6B223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do telefone de contato. Com conteúdo opcional.</w:t>
            </w:r>
          </w:p>
        </w:tc>
      </w:tr>
    </w:tbl>
    <w:p w14:paraId="2600D935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0DC07F7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408DE1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8FB931" w14:textId="0AB38A0F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T_VT_ENDERECO</w:t>
            </w:r>
          </w:p>
        </w:tc>
      </w:tr>
      <w:tr w:rsidR="00E2132C" w14:paraId="77F70FEA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E5E872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132174" w14:textId="6555B08D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Endereço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6742140F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2A8DBA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8BECDD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0AC16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A9C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5C6D0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174C25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086EF8" w14:textId="0407434B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Id_endereco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96130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650C2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0CDF9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C3AA910" w14:textId="2C225065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endereco</w:t>
            </w:r>
          </w:p>
        </w:tc>
      </w:tr>
      <w:tr w:rsidR="00E2132C" w14:paraId="68DB09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4FB921" w14:textId="77777777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DEBB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7FB29" w14:textId="77777777" w:rsidR="00E2132C" w:rsidRDefault="00E2132C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FB1229" w14:textId="476D5BC0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5B7E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DF48690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2132C" w14:paraId="5E6DB1E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10B5A8" w14:textId="35D13AB4" w:rsidR="00E2132C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Nm_logradouro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5B164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D432E7B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5B06C4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1F5E33" w14:textId="4861A328" w:rsidR="00E2132C" w:rsidRDefault="004862F5" w:rsidP="004862F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 do logradouro</w:t>
            </w:r>
            <w:r w:rsidR="00E2132C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endereço</w:t>
            </w:r>
          </w:p>
        </w:tc>
      </w:tr>
      <w:tr w:rsidR="00E2132C" w14:paraId="4C96516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4FC46A" w14:textId="25F8D524" w:rsidR="00E2132C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Nr_logradouro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C2EDEE3" w14:textId="186C4E76" w:rsidR="00E2132C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99624" w14:textId="4D7F8BEE" w:rsidR="00E2132C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1973B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3C37619" w14:textId="1D730F01" w:rsidR="00E2132C" w:rsidRDefault="004862F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 do logradouro do endereco</w:t>
            </w:r>
          </w:p>
        </w:tc>
      </w:tr>
      <w:tr w:rsidR="004862F5" w14:paraId="00B8343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98FD21" w14:textId="77777777" w:rsidR="004862F5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Ds_complemento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33D426" w14:textId="366DB8C3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5E84B5" w14:textId="31281A61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615D180" w14:textId="6A88CACF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12C264" w14:textId="170AA800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Complemento do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endereco.</w:t>
            </w:r>
            <w:proofErr w:type="gramEnd"/>
            <w:r w:rsidR="005D54A9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Opcional</w:t>
            </w:r>
          </w:p>
        </w:tc>
      </w:tr>
      <w:tr w:rsidR="004862F5" w14:paraId="0CACC1D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82388" w14:textId="09242AAC" w:rsidR="004862F5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Nm_bairro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37F46B" w14:textId="3BE554B9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A89446" w14:textId="1CD963A8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4D0E61" w14:textId="77777777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2D8DFC" w14:textId="40D11D09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Bairro do endereco</w:t>
            </w:r>
          </w:p>
        </w:tc>
      </w:tr>
      <w:tr w:rsidR="004862F5" w14:paraId="60209D76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95C912" w14:textId="1B776AD8" w:rsidR="004862F5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Nm_cidade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4FA190" w14:textId="7DB73B4D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5EBF9" w14:textId="28320E7A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6AA76B" w14:textId="77777777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3A5865E" w14:textId="550BA106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Cidade do endereco</w:t>
            </w:r>
          </w:p>
        </w:tc>
      </w:tr>
      <w:tr w:rsidR="004862F5" w14:paraId="623FC4D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E45A57C" w14:textId="45C9A703" w:rsidR="004862F5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Nm_estado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EA7C49" w14:textId="14C4091B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AEC820" w14:textId="23621A57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4031AB" w14:textId="77777777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BE2FE1" w14:textId="1E2C109D" w:rsidR="004862F5" w:rsidRDefault="004862F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Estado do endereco</w:t>
            </w:r>
          </w:p>
        </w:tc>
      </w:tr>
      <w:tr w:rsidR="00E2132C" w14:paraId="60246EE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BCEE33" w14:textId="4F390577" w:rsidR="00E2132C" w:rsidRDefault="004862F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Ds_cep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40AECF4" w14:textId="2BDDB8C8" w:rsidR="00E2132C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30F8A1" w14:textId="0599420B" w:rsidR="00E2132C" w:rsidRDefault="004862F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BEDD81" w14:textId="63874994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446D5D" w14:textId="78B1AC5B" w:rsidR="00E2132C" w:rsidRDefault="00C33BA8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Cep</w:t>
            </w:r>
            <w:proofErr w:type="gramEnd"/>
            <w:r w:rsidR="00E2132C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4862F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endereco.Opcional.</w:t>
            </w:r>
          </w:p>
        </w:tc>
      </w:tr>
    </w:tbl>
    <w:p w14:paraId="75613BD0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10EDE" w14:paraId="5F0A791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7C25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667D7" w14:textId="11FAECB2" w:rsidR="00D10EDE" w:rsidRDefault="00D10EDE" w:rsidP="00D10E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T_VT_PLANO</w:t>
            </w:r>
          </w:p>
        </w:tc>
      </w:tr>
      <w:tr w:rsidR="00D10EDE" w14:paraId="0E40C1FD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882F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63876" w14:textId="0A0D7440" w:rsidR="00D10EDE" w:rsidRDefault="00D10EDE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Plano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D10EDE" w14:paraId="21894A99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EC673" w14:textId="77777777" w:rsidR="00D10EDE" w:rsidRDefault="00D10E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004D0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9401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BA82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0AFC0ED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D10EDE" w14:paraId="7CEF93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F84DC" w14:textId="48F41679" w:rsidR="00D10EDE" w:rsidRDefault="00D10EDE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E294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8A505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407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307C2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1D87CC" w14:textId="164E4656" w:rsidR="00D10EDE" w:rsidRDefault="00D10EDE" w:rsidP="00AE294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E294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</w:tr>
      <w:tr w:rsidR="00D10EDE" w14:paraId="0AC66881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0086C" w14:textId="3112965F" w:rsidR="00D10EDE" w:rsidRDefault="00AE2947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</w:t>
            </w:r>
            <w:r w:rsidR="00D10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FC4DE" w14:textId="4286169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043E1" w14:textId="62FBE4AC" w:rsidR="00D10EDE" w:rsidRDefault="00AE2947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8D04C" w14:textId="173CD9B4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DBF157" w14:textId="63654F5B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plano</w:t>
            </w:r>
          </w:p>
        </w:tc>
      </w:tr>
      <w:tr w:rsidR="00D10EDE" w14:paraId="447F634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3E4CB" w14:textId="72923E46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Qtd_franquia_minutos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8D27F9" w14:textId="1AA7C5DF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434869" w14:textId="1734EC9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3DAC86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07C5A" w14:textId="10C860B4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minutos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0852591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10B225" w14:textId="31DAE3B1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Qtd_franquia_internet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8F3259" w14:textId="1B8FDCC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8B524D" w14:textId="34F9E4E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E1493B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366F9" w14:textId="3FFD318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internet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AE2947" w14:paraId="6511383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C0B5D8" w14:textId="18B8CA60" w:rsidR="00AE2947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Vlr_mensal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0D06B8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C7A638" w14:textId="3A9CFDE1" w:rsidR="00AE2947" w:rsidRDefault="001117FF" w:rsidP="001117FF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0A955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ACE670" w14:textId="6CB9C7EB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Mensal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2E950B5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194A3" w14:textId="099CAA6E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2008A8" w14:textId="041BA682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F8EDE5" w14:textId="33CF7390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CB545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705C62" w14:textId="136B623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</w:tbl>
    <w:p w14:paraId="3733AAC8" w14:textId="77777777" w:rsidR="00D10EDE" w:rsidRDefault="00D10E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8F04EE" w14:paraId="244C553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88F96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91236" w14:textId="445CC9CB" w:rsidR="008F04EE" w:rsidRDefault="008F04EE" w:rsidP="008F04E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T_VT_SERVICO_ADICIONAL</w:t>
            </w:r>
          </w:p>
        </w:tc>
      </w:tr>
      <w:tr w:rsidR="008F04EE" w14:paraId="77864579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6F0B22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AE881" w14:textId="3C3AE26B" w:rsidR="008F04EE" w:rsidRDefault="008F04EE" w:rsidP="00EC5B3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Serviço Adicional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8F04EE" w14:paraId="49D850D4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241E07" w14:textId="77777777" w:rsidR="008F04EE" w:rsidRDefault="008F04E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0F90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7ED04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8C68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AB4EC41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04EE" w14:paraId="0B75931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BF58" w14:textId="3C0BF589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63CC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C685C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6AA90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CA218A" w14:textId="5F70BE0F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serviço adicional</w:t>
            </w:r>
          </w:p>
        </w:tc>
      </w:tr>
      <w:tr w:rsidR="008F04EE" w14:paraId="2AF1719A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77DD1" w14:textId="255577DA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nm_servico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28CD3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4296" w14:textId="77777777" w:rsidR="008F04EE" w:rsidRDefault="008F04E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4365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260DF0" w14:textId="786D20E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serviço adicional</w:t>
            </w:r>
          </w:p>
        </w:tc>
      </w:tr>
      <w:tr w:rsidR="008F04EE" w14:paraId="328BE26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202570" w14:textId="3D57175D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491819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2E4BD3" w14:textId="07A07F9B" w:rsidR="008F04EE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   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51FC834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50319B" w14:textId="2A94A9FC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8F04EE" w14:paraId="2F89A79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7A1E47" w14:textId="39DFDE5C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E869D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31A4C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BB5FE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D1BE98" w14:textId="37FC335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</w:tbl>
    <w:p w14:paraId="2CAD22B0" w14:textId="77777777" w:rsidR="008F04EE" w:rsidRDefault="008F04E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B4DF6" w14:paraId="77B317A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147DBC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850DD" w14:textId="611D1D29" w:rsidR="00FB4DF6" w:rsidRDefault="00FB4DF6" w:rsidP="00D07BF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T_VT_ITENS_FATURA</w:t>
            </w:r>
          </w:p>
        </w:tc>
      </w:tr>
      <w:tr w:rsidR="00FB4DF6" w14:paraId="681D1E11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9E8A87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52D71" w14:textId="72F1AFD0" w:rsidR="00FB4DF6" w:rsidRDefault="00FB4DF6" w:rsidP="005A6E0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5A6E00">
              <w:rPr>
                <w:rFonts w:eastAsia="Times New Roman" w:cs="Arial"/>
                <w:color w:val="000000" w:themeColor="text1"/>
                <w:lang w:eastAsia="pt-BR"/>
              </w:rPr>
              <w:t>Itens da Fatura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FB4DF6" w14:paraId="48864FA2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019" w14:textId="77777777" w:rsidR="00FB4DF6" w:rsidRDefault="00FB4DF6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647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F10AB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4CE06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D070D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B4DF6" w14:paraId="3378FCF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9DE07" w14:textId="3BFA4872" w:rsidR="00FB4DF6" w:rsidRDefault="00FB4DF6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C12DF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AD2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984C2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E20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7A721F" w14:textId="6410F5B0" w:rsidR="00FB4DF6" w:rsidRDefault="00FB4DF6" w:rsidP="002162A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itens da fatura</w:t>
            </w:r>
          </w:p>
        </w:tc>
      </w:tr>
      <w:tr w:rsidR="00FB4DF6" w14:paraId="2B03D4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19D9" w14:textId="57EFA91D" w:rsidR="00FB4DF6" w:rsidRDefault="00C12DF2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="00FB4D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5615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31ED8" w14:textId="7BB39A73" w:rsidR="00FB4DF6" w:rsidRDefault="00C12DF2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303B5" w14:textId="2B98B668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021C48" w14:textId="4EE086EA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FB4DF6" w14:paraId="05C7D1E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045329" w14:textId="10674C86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F72E33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4405B" w14:textId="0D4A4E87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15B721" w14:textId="1931AC6E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1F3F2F" w14:textId="5DF2497E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C12DF2" w14:paraId="750C6A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8F20A" w14:textId="2945836F" w:rsidR="00C12DF2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St_plano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BA62F1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729450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B095F5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75AA21" w14:textId="4E9BEADB" w:rsidR="00C12DF2" w:rsidRDefault="007D444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do plano</w:t>
            </w:r>
            <w:r w:rsidR="007746B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adicionado a itens da fatura</w:t>
            </w:r>
          </w:p>
        </w:tc>
      </w:tr>
      <w:tr w:rsidR="00FB4DF6" w14:paraId="551D82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CB7C7A" w14:textId="4AEB1639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Dt_item_adicionado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73490F" w14:textId="1DF60053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C69E23" w14:textId="01772940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AD8ED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4CA331" w14:textId="60A9BE4E" w:rsidR="00FB4DF6" w:rsidRDefault="007D444B" w:rsidP="007D444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FB4DF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que o item foi adicionado</w:t>
            </w:r>
            <w:r w:rsidR="00254EE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gerado pelo sistema automaticamente.</w:t>
            </w:r>
          </w:p>
        </w:tc>
      </w:tr>
    </w:tbl>
    <w:p w14:paraId="73BCE7C6" w14:textId="77777777" w:rsidR="00FB4DF6" w:rsidRDefault="00FB4DF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2E9C5B89" w14:textId="77777777" w:rsidTr="00E44BE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9E3C4A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BBA07" w14:textId="54196F19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T_VT_TIPO_PAGAMENTO</w:t>
            </w:r>
          </w:p>
        </w:tc>
      </w:tr>
      <w:tr w:rsidR="004816C0" w14:paraId="58498773" w14:textId="77777777" w:rsidTr="00E44BE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6B10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82BEA" w14:textId="4F321AEA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4816C0" w14:paraId="3226C97F" w14:textId="77777777" w:rsidTr="00E44BE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E1FA5" w14:textId="77777777" w:rsidR="004816C0" w:rsidRDefault="004816C0" w:rsidP="00E44B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C0C0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F6E59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93C0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86191E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7793030F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CD5AC" w14:textId="56962211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DD45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8EC6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2AFA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E92090" w14:textId="2829EBE9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tipo de pagamento</w:t>
            </w:r>
          </w:p>
        </w:tc>
      </w:tr>
      <w:tr w:rsidR="004816C0" w14:paraId="1AF30332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52FB" w14:textId="0888656C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nm_tipo_pagamento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13CAD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19C5B" w14:textId="7CE52567" w:rsidR="004816C0" w:rsidRDefault="004816C0" w:rsidP="00E44BE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0AE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94804F5" w14:textId="6386BCD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  <w:tr w:rsidR="004816C0" w14:paraId="11D93ACA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63630" w14:textId="0C8BAA30" w:rsidR="004816C0" w:rsidRDefault="004816C0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C13B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79939F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211FD6" w14:textId="4FB6D4F1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CF564B" w14:textId="521D779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2E5755" w14:textId="76E3597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</w:tbl>
    <w:p w14:paraId="79293334" w14:textId="77777777" w:rsidR="004816C0" w:rsidRDefault="004816C0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855F3" w14:paraId="5396D0F3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BA51A0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A3101" w14:textId="7E9E068B" w:rsidR="002855F3" w:rsidRDefault="002855F3" w:rsidP="0078541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</w:p>
        </w:tc>
      </w:tr>
      <w:tr w:rsidR="002855F3" w14:paraId="7F3387C0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ACF18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7BD3B" w14:textId="3BC4AC2E" w:rsidR="002855F3" w:rsidRDefault="002855F3" w:rsidP="00ED497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ITENS_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FATURA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, </w:t>
            </w:r>
            <w:proofErr w:type="gramStart"/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2855F3" w14:paraId="5FAE7E68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BD299" w14:textId="77777777" w:rsidR="002855F3" w:rsidRDefault="002855F3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B2F8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BB9FD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1E97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D14E1E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855F3" w14:paraId="3AC4851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44DBF" w14:textId="77777777" w:rsidR="002855F3" w:rsidRDefault="002855F3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77CC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B3A82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060FF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35F353" w14:textId="22482D9E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fatura</w:t>
            </w:r>
          </w:p>
        </w:tc>
      </w:tr>
      <w:tr w:rsidR="002855F3" w14:paraId="68E6387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22683" w14:textId="478265EB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25B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EB052" w14:textId="77777777" w:rsidR="002855F3" w:rsidRDefault="002855F3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1C66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F12A08" w14:textId="37B4D1C6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2855F3" w14:paraId="2F16374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122478" w14:textId="671D7A9D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E029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86ED8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53C34A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77C6E7" w14:textId="502686C0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os itens da fatura</w:t>
            </w:r>
          </w:p>
        </w:tc>
      </w:tr>
      <w:tr w:rsidR="002855F3" w14:paraId="2763CAF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46556" w14:textId="073199A5" w:rsidR="002855F3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</w:t>
            </w:r>
            <w:r w:rsidR="00285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fatura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C037FB" w14:textId="59F7F31D" w:rsidR="002855F3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308AAD" w14:textId="061EB85D" w:rsidR="002855F3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44EE3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743009" w14:textId="21D839D5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da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fatura</w:t>
            </w:r>
          </w:p>
        </w:tc>
      </w:tr>
      <w:tr w:rsidR="001B2B8B" w14:paraId="69AB6A8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1156D2" w14:textId="6B713D32" w:rsidR="001B2B8B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Dt_vencimento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3CA7A8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8AB0E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C6F574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333E9" w14:textId="30DB8ADC" w:rsidR="001B2B8B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vencimento da fatura.</w:t>
            </w:r>
          </w:p>
        </w:tc>
      </w:tr>
      <w:tr w:rsidR="002855F3" w14:paraId="16264B0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E761E" w14:textId="20809051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B6379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7E60E8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589D11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8E6785" w14:textId="6BBBE48F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1B2B8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pagamento da fatura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14:paraId="310B4748" w14:textId="77777777" w:rsidR="002855F3" w:rsidRDefault="002855F3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p w14:paraId="180BB81E" w14:textId="29F4E5BD" w:rsidR="006F58D7" w:rsidRPr="006F58D7" w:rsidRDefault="005478D2" w:rsidP="007578B0">
      <w:pPr>
        <w:pStyle w:val="Ttulo-Sumrios"/>
      </w:pPr>
      <w:r>
        <w:rPr>
          <w:rStyle w:val="Forte"/>
          <w:rFonts w:ascii="Source Sans Pro" w:hAnsi="Source Sans Pro"/>
          <w:caps w:val="0"/>
        </w:rPr>
        <w:lastRenderedPageBreak/>
        <w:t>Vocalize: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660756" w:rsidR="0027353F" w:rsidRDefault="005478D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092C588A" w:rsidR="0027353F" w:rsidRDefault="0027353F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6F388A8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35CDCF31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33D539F" w:rsidR="0027353F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59EA4967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561E2238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D889C6A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Descrição do e-mail da empresa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F2DDB44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DF5929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0887291D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DDD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570D5216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16A254A5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C6FFF17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End"/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3F71323E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Nm_empresa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512FF276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</w:t>
            </w:r>
            <w:r w:rsidR="0027353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1D8E03E4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5478D2" w14:paraId="5FBB1BDF" w14:textId="77777777" w:rsidTr="005478D2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2BEB5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B24B0" w14:textId="22C30592" w:rsidR="005478D2" w:rsidRDefault="005478D2" w:rsidP="005478D2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5478D2" w14:paraId="64159171" w14:textId="77777777" w:rsidTr="005478D2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93319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9A0DF0" w14:textId="6367E13A" w:rsidR="005478D2" w:rsidRDefault="005478D2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Ligação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5478D2" w14:paraId="54BC824B" w14:textId="77777777" w:rsidTr="005478D2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936A" w14:textId="77777777" w:rsidR="005478D2" w:rsidRDefault="005478D2" w:rsidP="005478D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190A8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669CF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0618F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F7C138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78D2" w14:paraId="106F335F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6850" w14:textId="077ABC7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A293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AF4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E1FE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A280C" w14:textId="594A49F4" w:rsidR="005478D2" w:rsidRDefault="005478D2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70C13E2E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28347" w14:textId="36499ADE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30460" w14:textId="6F68DC7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B9896" w14:textId="28CC4415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997CC" w14:textId="30C070DF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714DC5" w14:textId="1BCE2C8D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cliente </w:t>
            </w:r>
          </w:p>
        </w:tc>
      </w:tr>
      <w:tr w:rsidR="005478D2" w14:paraId="4E327457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4CB8" w14:textId="696E4033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Dt_ligacao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F8CC" w14:textId="6D48820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78EAA" w14:textId="7C73631F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E07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027B408" w14:textId="27D97FE8" w:rsidR="005478D2" w:rsidRDefault="005D3ACE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ligação</w:t>
            </w:r>
          </w:p>
        </w:tc>
      </w:tr>
      <w:tr w:rsidR="005478D2" w14:paraId="7BD5F57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61ADB" w14:textId="1D217DEF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F096" w14:textId="78C8BC2A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B111" w14:textId="7BDD94A3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7A0E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93D16D" w14:textId="10E2FD52" w:rsidR="005478D2" w:rsidRDefault="008F2DB1" w:rsidP="005478D2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Duração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0C3FF43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EA936" w14:textId="77777777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Ds_trancricao_audio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AE6B4A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56B44C" w14:textId="6E5F2F88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4FAD37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4E19C" w14:textId="036A1924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transcrição do áudio da ligação</w:t>
            </w:r>
          </w:p>
        </w:tc>
      </w:tr>
      <w:tr w:rsidR="005478D2" w14:paraId="2B21EDC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7099C" w14:textId="20A6A03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Ds_temperatura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789099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4FF8C7" w14:textId="2AAA9D3E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07B0C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67F63" w14:textId="3282FDB9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temperatura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</w:tbl>
    <w:p w14:paraId="4FABCBF3" w14:textId="77777777" w:rsidR="005478D2" w:rsidRDefault="005478D2" w:rsidP="005478D2">
      <w:pPr>
        <w:pStyle w:val="Corpodetexto"/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8F2DB1" w14:paraId="45AFDB88" w14:textId="77777777" w:rsidTr="00D07BF0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7C66B1AC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B120B" w14:textId="075D9021" w:rsidR="008F2DB1" w:rsidRDefault="008F2DB1" w:rsidP="008F2DB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8F2DB1" w14:paraId="6774FF78" w14:textId="77777777" w:rsidTr="00D07BF0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5B857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FDA377" w14:textId="7272BD01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Feedback</w:t>
            </w:r>
            <w:proofErr w:type="gram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</w:t>
            </w:r>
          </w:p>
        </w:tc>
      </w:tr>
      <w:tr w:rsidR="008F2DB1" w14:paraId="1D00945E" w14:textId="77777777" w:rsidTr="00D07BF0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9865F" w14:textId="77777777" w:rsidR="008F2DB1" w:rsidRDefault="008F2DB1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4B3F0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7FEB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2937B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F30C4F4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2DB1" w14:paraId="739C1D67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897D1" w14:textId="40C2FDD9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F33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320A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9B4E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FDB881" w14:textId="388955E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do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feedback</w:t>
            </w:r>
            <w:proofErr w:type="gramEnd"/>
          </w:p>
        </w:tc>
      </w:tr>
      <w:tr w:rsidR="008F2DB1" w14:paraId="5B3635FE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0F1E0" w14:textId="4EDC2B8E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Id_</w:t>
            </w:r>
            <w:r w:rsidR="00A32B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092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7CA6C" w14:textId="77777777" w:rsidR="008F2DB1" w:rsidRDefault="008F2DB1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D8659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067DA7F" w14:textId="266ABE29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A32B65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ligação</w:t>
            </w:r>
          </w:p>
        </w:tc>
      </w:tr>
      <w:tr w:rsidR="008F2DB1" w14:paraId="2C6B24B1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234DA" w14:textId="09236C29" w:rsidR="008F2DB1" w:rsidRDefault="00A32B6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Nr_nivel_ligacao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7865" w14:textId="02D80446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1956E" w14:textId="1461F1EE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E7588" w14:textId="1822268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FF8A57" w14:textId="099CF56F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ligação</w:t>
            </w:r>
          </w:p>
        </w:tc>
      </w:tr>
      <w:tr w:rsidR="008F2DB1" w14:paraId="1FBA30CA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B6229" w14:textId="77777777" w:rsidR="008F2DB1" w:rsidRDefault="008F2DB1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79CA" w14:textId="6BE2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A0B62" w14:textId="2600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6FA3" w14:textId="0C8AE1E0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7EB388" w14:textId="1BCAE30A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Comentário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ligação</w:t>
            </w:r>
          </w:p>
        </w:tc>
      </w:tr>
    </w:tbl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76291A9" w14:textId="384D1077" w:rsidR="001A1011" w:rsidRDefault="001E21E1" w:rsidP="001A1011">
      <w:pPr>
        <w:ind w:firstLine="0"/>
      </w:pPr>
      <w:r>
        <w:t>Projeto</w:t>
      </w:r>
      <w:r w:rsidR="001A1011">
        <w:t xml:space="preserve"> Lógico Vocatalk:</w:t>
      </w:r>
    </w:p>
    <w:p w14:paraId="3163E147" w14:textId="1289DC01" w:rsidR="001A1011" w:rsidRPr="001A1011" w:rsidRDefault="00326974" w:rsidP="001A1011">
      <w:pPr>
        <w:pStyle w:val="Corpodetexto"/>
      </w:pPr>
      <w:r w:rsidRPr="00326974">
        <w:rPr>
          <w:noProof/>
          <w:lang w:eastAsia="pt-BR"/>
        </w:rPr>
        <w:drawing>
          <wp:inline distT="0" distB="0" distL="0" distR="0" wp14:anchorId="4DC9CF5B" wp14:editId="5224AA5A">
            <wp:extent cx="5612130" cy="2241550"/>
            <wp:effectExtent l="0" t="0" r="762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8D6" w14:textId="3D70DBE7" w:rsidR="001A1011" w:rsidRDefault="001E21E1" w:rsidP="00606111">
      <w:pPr>
        <w:ind w:firstLine="0"/>
      </w:pPr>
      <w:r>
        <w:t>Projeto</w:t>
      </w:r>
      <w:r w:rsidR="001A1011">
        <w:t xml:space="preserve"> Lógico Vocalize:</w:t>
      </w:r>
    </w:p>
    <w:p w14:paraId="09E4BE3B" w14:textId="3BECFBE0" w:rsidR="001A1011" w:rsidRPr="001A1011" w:rsidRDefault="00237C61" w:rsidP="001A1011">
      <w:pPr>
        <w:pStyle w:val="Corpodetexto"/>
      </w:pPr>
      <w:r w:rsidRPr="00237C61">
        <w:rPr>
          <w:noProof/>
          <w:lang w:eastAsia="pt-BR"/>
        </w:rPr>
        <w:lastRenderedPageBreak/>
        <w:drawing>
          <wp:inline distT="0" distB="0" distL="0" distR="0" wp14:anchorId="0D879187" wp14:editId="24E690A8">
            <wp:extent cx="5612130" cy="282511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D0F" w14:textId="6366D342" w:rsidR="000906E4" w:rsidRDefault="000906E4" w:rsidP="000906E4">
      <w:pPr>
        <w:pStyle w:val="Figura"/>
      </w:pP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proofErr w:type="gramStart"/>
      <w:r w:rsidR="00D71306">
        <w:t>4 – Projeto</w:t>
      </w:r>
      <w:proofErr w:type="gramEnd"/>
      <w:r w:rsidR="00D71306">
        <w:t xml:space="preserve"> Físico do Banco de Dados</w:t>
      </w:r>
      <w:bookmarkEnd w:id="5"/>
    </w:p>
    <w:p w14:paraId="658C9FE4" w14:textId="334AF08B" w:rsidR="001E21E1" w:rsidRDefault="001E21E1" w:rsidP="001E21E1">
      <w:pPr>
        <w:ind w:firstLine="0"/>
      </w:pPr>
      <w:r>
        <w:t>Projeto Físico Vocatalk:</w:t>
      </w:r>
    </w:p>
    <w:p w14:paraId="03BF6B75" w14:textId="74A6EB9B" w:rsidR="009034AD" w:rsidRPr="009034AD" w:rsidRDefault="005229E0" w:rsidP="009034AD">
      <w:pPr>
        <w:pStyle w:val="Corpodetexto"/>
      </w:pPr>
      <w:r w:rsidRPr="005229E0">
        <w:rPr>
          <w:noProof/>
          <w:lang w:eastAsia="pt-BR"/>
        </w:rPr>
        <w:drawing>
          <wp:inline distT="0" distB="0" distL="0" distR="0" wp14:anchorId="42A98967" wp14:editId="7D090410">
            <wp:extent cx="5612130" cy="2241550"/>
            <wp:effectExtent l="0" t="0" r="762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34" w14:textId="34573318" w:rsidR="001E21E1" w:rsidRDefault="001E21E1" w:rsidP="001E21E1">
      <w:pPr>
        <w:ind w:firstLine="0"/>
      </w:pPr>
      <w:r>
        <w:t>Projeto Físico Vocalize:</w:t>
      </w:r>
    </w:p>
    <w:p w14:paraId="230DFE6F" w14:textId="4253BBE3" w:rsidR="001E21E1" w:rsidRPr="001E21E1" w:rsidRDefault="00237C61" w:rsidP="001E21E1">
      <w:pPr>
        <w:pStyle w:val="Corpodetexto"/>
      </w:pPr>
      <w:r w:rsidRPr="00237C61">
        <w:rPr>
          <w:noProof/>
          <w:lang w:eastAsia="pt-BR"/>
        </w:rPr>
        <w:lastRenderedPageBreak/>
        <w:drawing>
          <wp:inline distT="0" distB="0" distL="0" distR="0" wp14:anchorId="215BC0DE" wp14:editId="5802D07A">
            <wp:extent cx="5612130" cy="2676525"/>
            <wp:effectExtent l="0" t="0" r="762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CBC" w14:textId="08B430C3" w:rsidR="00F64703" w:rsidRDefault="00F64703" w:rsidP="0027353F">
      <w:pPr>
        <w:pStyle w:val="Figura"/>
      </w:pPr>
    </w:p>
    <w:p w14:paraId="0B2A1256" w14:textId="680E35C5" w:rsidR="00F64703" w:rsidRDefault="00F64703" w:rsidP="00D07BF0">
      <w:pPr>
        <w:pStyle w:val="PargrafodaLista"/>
      </w:pPr>
    </w:p>
    <w:p w14:paraId="0431C02E" w14:textId="03A6509F" w:rsidR="00F64703" w:rsidRDefault="00F64703" w:rsidP="00D07BF0">
      <w:pPr>
        <w:pStyle w:val="PargrafodaLista"/>
      </w:pPr>
    </w:p>
    <w:p w14:paraId="1E6FA82C" w14:textId="77777777" w:rsidR="00F64703" w:rsidRPr="00F64703" w:rsidRDefault="00F64703" w:rsidP="00D07BF0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22"/>
          <w:headerReference w:type="first" r:id="rId23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5CC2240D" w14:textId="6C574CB4" w:rsidR="00D07BF0" w:rsidRDefault="0048324B" w:rsidP="00D07BF0">
      <w:pPr>
        <w:pStyle w:val="Ttulo2"/>
      </w:pPr>
      <w:bookmarkStart w:id="6" w:name="_Toc67673073"/>
      <w:proofErr w:type="gramStart"/>
      <w:r>
        <w:lastRenderedPageBreak/>
        <w:t>5</w:t>
      </w:r>
      <w:proofErr w:type="gramEnd"/>
      <w:r>
        <w:t xml:space="preserve"> – </w:t>
      </w:r>
      <w:r w:rsidR="000906E4">
        <w:t xml:space="preserve">Data Definition Language </w:t>
      </w:r>
      <w:r w:rsidR="001C0C3D">
        <w:t>–</w:t>
      </w:r>
      <w:r w:rsidR="000906E4">
        <w:t xml:space="preserve"> DDL</w:t>
      </w:r>
      <w:bookmarkEnd w:id="6"/>
      <w:r w:rsidR="006F58D7">
        <w:t xml:space="preserve"> – 2°Sprint</w:t>
      </w:r>
    </w:p>
    <w:p w14:paraId="6C26736C" w14:textId="5417B19F" w:rsidR="00D07BF0" w:rsidRPr="00D07BF0" w:rsidRDefault="00D07BF0" w:rsidP="00D07BF0">
      <w:pPr>
        <w:pStyle w:val="PargrafodaLista"/>
      </w:pPr>
      <w:r w:rsidRPr="00D07BF0">
        <w:t>Vocatalk: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7F907F7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bookmarkStart w:id="7" w:name="_Toc453250420"/>
            <w:r w:rsidRPr="00B3149F">
              <w:rPr>
                <w:lang w:val="pt-BR"/>
              </w:rPr>
              <w:t xml:space="preserve">CREATE TABLE t_vt_cliente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6575F60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  NUMBER(8) NOT NULL,</w:t>
            </w:r>
          </w:p>
          <w:p w14:paraId="796B6A0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nm_cliente</w:t>
            </w:r>
            <w:proofErr w:type="gramEnd"/>
            <w:r w:rsidRPr="00B3149F">
              <w:rPr>
                <w:lang w:val="pt-BR"/>
              </w:rPr>
              <w:t xml:space="preserve">   VARCHAR2(120) NOT NULL,</w:t>
            </w:r>
          </w:p>
          <w:p w14:paraId="28CFEE2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nr_cpf</w:t>
            </w:r>
            <w:proofErr w:type="gramEnd"/>
            <w:r w:rsidRPr="00B3149F">
              <w:rPr>
                <w:lang w:val="pt-BR"/>
              </w:rPr>
              <w:t xml:space="preserve">       VARCHAR2(11) NOT NULL,</w:t>
            </w:r>
          </w:p>
          <w:p w14:paraId="4BEF426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dt_cadastro</w:t>
            </w:r>
            <w:proofErr w:type="gramEnd"/>
            <w:r w:rsidRPr="00B3149F">
              <w:rPr>
                <w:lang w:val="pt-BR"/>
              </w:rPr>
              <w:t xml:space="preserve">  DATE NOT NULL</w:t>
            </w:r>
          </w:p>
          <w:p w14:paraId="34D432A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4BA80F7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0965A65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t_vt_cliente.</w:t>
            </w:r>
            <w:proofErr w:type="gramEnd"/>
            <w:r w:rsidRPr="00B3149F">
              <w:rPr>
                <w:lang w:val="pt-BR"/>
              </w:rPr>
              <w:t>id_cliente IS</w:t>
            </w:r>
          </w:p>
          <w:p w14:paraId="1BAC13B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337DAD8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7776B72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t_vt_cliente.</w:t>
            </w:r>
            <w:proofErr w:type="gramEnd"/>
            <w:r w:rsidRPr="00B3149F">
              <w:rPr>
                <w:lang w:val="pt-BR"/>
              </w:rPr>
              <w:t>nm_cliente IS</w:t>
            </w:r>
          </w:p>
          <w:p w14:paraId="205E672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email do 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0A9392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701BCF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t_vt_cliente.</w:t>
            </w:r>
            <w:proofErr w:type="gramEnd"/>
            <w:r w:rsidRPr="00B3149F">
              <w:rPr>
                <w:lang w:val="pt-BR"/>
              </w:rPr>
              <w:t>nr_cpf IS</w:t>
            </w:r>
          </w:p>
          <w:p w14:paraId="78BC4ED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número do </w:t>
            </w:r>
            <w:proofErr w:type="gramStart"/>
            <w:r w:rsidRPr="00B3149F">
              <w:rPr>
                <w:lang w:val="pt-BR"/>
              </w:rPr>
              <w:t>cpf</w:t>
            </w:r>
            <w:proofErr w:type="gramEnd"/>
            <w:r w:rsidRPr="00B3149F">
              <w:rPr>
                <w:lang w:val="pt-BR"/>
              </w:rPr>
              <w:t xml:space="preserve"> do 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B295D8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CF5F29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t_vt_cliente.</w:t>
            </w:r>
            <w:proofErr w:type="gramEnd"/>
            <w:r w:rsidRPr="00B3149F">
              <w:rPr>
                <w:lang w:val="pt-BR"/>
              </w:rPr>
              <w:t>dt_cadastro IS</w:t>
            </w:r>
          </w:p>
          <w:p w14:paraId="7267552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data de cadastro do cliente, gerado automaticamente pelo sistema.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013AA70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22602D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t_vt_cliente ADD CONSTRAINT t_vt_cliente_pk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id_cliente );</w:t>
            </w:r>
          </w:p>
          <w:p w14:paraId="4748E44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4074871" w14:textId="52695C3E" w:rsidR="001C0C3D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t_vt_cliente ADD CONSTRAINT t_vt_cliente_nr_cpf_un UNIQUE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nr_cpf );</w:t>
            </w:r>
          </w:p>
        </w:tc>
      </w:tr>
    </w:tbl>
    <w:p w14:paraId="1CA30885" w14:textId="202CCA80" w:rsidR="001C0C3D" w:rsidRDefault="001C0C3D" w:rsidP="00DD4030">
      <w:pPr>
        <w:pStyle w:val="Legenda"/>
        <w:rPr>
          <w:b/>
        </w:rPr>
      </w:pPr>
      <w:bookmarkStart w:id="8" w:name="_Toc456090604"/>
      <w:r>
        <w:t>DDL da tabela</w:t>
      </w:r>
      <w:proofErr w:type="gramStart"/>
      <w:r>
        <w:t xml:space="preserve"> </w:t>
      </w:r>
      <w:bookmarkEnd w:id="7"/>
      <w:bookmarkEnd w:id="8"/>
      <w:r w:rsidR="00D07BF0" w:rsidRPr="00D07BF0">
        <w:t xml:space="preserve"> </w:t>
      </w:r>
      <w:proofErr w:type="gramEnd"/>
      <w:r w:rsidR="00D07BF0" w:rsidRPr="00D07BF0">
        <w:rPr>
          <w:b/>
        </w:rPr>
        <w:t>t_vt_cliente</w:t>
      </w:r>
    </w:p>
    <w:p w14:paraId="41133736" w14:textId="77777777" w:rsidR="00B3149F" w:rsidRPr="00B3149F" w:rsidRDefault="00B3149F" w:rsidP="00B3149F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58F0298E" w14:textId="77777777" w:rsidTr="0062078A">
        <w:tc>
          <w:tcPr>
            <w:tcW w:w="9061" w:type="dxa"/>
          </w:tcPr>
          <w:p w14:paraId="5CEDD1F7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t_vt_telefone_contato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2A9CDBCE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id_telefone_contato</w:t>
            </w:r>
            <w:proofErr w:type="gramEnd"/>
            <w:r w:rsidRPr="00B3149F">
              <w:rPr>
                <w:lang w:val="pt-BR"/>
              </w:rPr>
              <w:t xml:space="preserve">  NUMBER(8) NOT NULL,</w:t>
            </w:r>
          </w:p>
          <w:p w14:paraId="5EA936F7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          NUMBER(8) NOT NULL,</w:t>
            </w:r>
          </w:p>
          <w:p w14:paraId="1CAE865D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nr_ddd</w:t>
            </w:r>
            <w:proofErr w:type="gramEnd"/>
            <w:r w:rsidRPr="00B3149F">
              <w:rPr>
                <w:lang w:val="pt-BR"/>
              </w:rPr>
              <w:t xml:space="preserve">               VARCHAR2(2) NOT NULL,</w:t>
            </w:r>
          </w:p>
          <w:p w14:paraId="6E654F16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nr_telefone</w:t>
            </w:r>
            <w:proofErr w:type="gramEnd"/>
            <w:r w:rsidRPr="00B3149F">
              <w:rPr>
                <w:lang w:val="pt-BR"/>
              </w:rPr>
              <w:t xml:space="preserve">          VARCHAR2(10) NOT NULL,</w:t>
            </w:r>
          </w:p>
          <w:p w14:paraId="3F97ECC3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tp_contato</w:t>
            </w:r>
            <w:proofErr w:type="gramEnd"/>
            <w:r w:rsidRPr="00B3149F">
              <w:rPr>
                <w:lang w:val="pt-BR"/>
              </w:rPr>
              <w:t xml:space="preserve">           VARCHAR2(20)</w:t>
            </w:r>
          </w:p>
          <w:p w14:paraId="4262D2BA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643AF3E6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44AB9F96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t_vt_telefone_contato.</w:t>
            </w:r>
            <w:proofErr w:type="gramEnd"/>
            <w:r w:rsidRPr="00B3149F">
              <w:rPr>
                <w:lang w:val="pt-BR"/>
              </w:rPr>
              <w:t>id_telefone_contato IS</w:t>
            </w:r>
          </w:p>
          <w:p w14:paraId="07161FF4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telefone de contato do cliente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>gerada automáticamente.Seu conteúdo é obrigátorio.';</w:t>
            </w:r>
          </w:p>
          <w:p w14:paraId="76D47AAD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5073310A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t_vt_telefone_contato.</w:t>
            </w:r>
            <w:proofErr w:type="gramEnd"/>
            <w:r w:rsidRPr="00B3149F">
              <w:rPr>
                <w:lang w:val="pt-BR"/>
              </w:rPr>
              <w:t>nr_ddd IS</w:t>
            </w:r>
          </w:p>
          <w:p w14:paraId="6E2D1F93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número do DDD do 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54214D87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1CA808F0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t_vt_telefone_contato.</w:t>
            </w:r>
            <w:proofErr w:type="gramEnd"/>
            <w:r w:rsidRPr="00B3149F">
              <w:rPr>
                <w:lang w:val="pt-BR"/>
              </w:rPr>
              <w:t>nr_telefone IS</w:t>
            </w:r>
          </w:p>
          <w:p w14:paraId="756BB14E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número do telefone do 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3F7E0089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5FE763B4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t_vt_telefone_contato.</w:t>
            </w:r>
            <w:proofErr w:type="gramEnd"/>
            <w:r w:rsidRPr="00B3149F">
              <w:rPr>
                <w:lang w:val="pt-BR"/>
              </w:rPr>
              <w:t>tp_contato IS</w:t>
            </w:r>
          </w:p>
          <w:p w14:paraId="4AE8EBB9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tipo de contato do telefone do cliente. Seu conteúdo é </w:t>
            </w:r>
            <w:proofErr w:type="gramStart"/>
            <w:r w:rsidRPr="00B3149F">
              <w:rPr>
                <w:lang w:val="pt-BR"/>
              </w:rPr>
              <w:t>opcionalo.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4A7F14B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19E0C954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>CREATE INDEX t_vt_tel_contato_cliente_idx ON</w:t>
            </w:r>
          </w:p>
          <w:p w14:paraId="5F985163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t_vt_telefone_contato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717733CE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</w:p>
          <w:p w14:paraId="050B54CF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1EC13D20" w14:textId="77777777" w:rsidR="00B3149F" w:rsidRPr="00B3149F" w:rsidRDefault="00B3149F" w:rsidP="0062078A">
            <w:pPr>
              <w:pStyle w:val="Cdigo-fonte"/>
              <w:jc w:val="left"/>
              <w:rPr>
                <w:lang w:val="pt-BR"/>
              </w:rPr>
            </w:pPr>
          </w:p>
          <w:p w14:paraId="5A91D7A1" w14:textId="77777777" w:rsidR="00B3149F" w:rsidRDefault="00B3149F" w:rsidP="0062078A">
            <w:pPr>
              <w:pStyle w:val="Cdigo-fonte"/>
              <w:jc w:val="left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t_vt_telefone_contato ADD CONSTRAINT t_vt_telefone_contato_pk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id_telefone_contato );</w:t>
            </w:r>
          </w:p>
          <w:p w14:paraId="4499BCE3" w14:textId="5ED29B58" w:rsidR="005229E0" w:rsidRPr="00EB0BD0" w:rsidRDefault="005229E0" w:rsidP="0062078A">
            <w:pPr>
              <w:pStyle w:val="Cdigo-fonte"/>
              <w:jc w:val="left"/>
              <w:rPr>
                <w:lang w:val="pt-BR"/>
              </w:rPr>
            </w:pPr>
            <w:r w:rsidRPr="005229E0">
              <w:rPr>
                <w:lang w:val="pt-BR"/>
              </w:rPr>
              <w:t xml:space="preserve">ALTER TABLE t_vt_telefone_contato ADD CONSTRAINT t_vt_telefone_cont_nr_tel_un UNIQUE </w:t>
            </w:r>
            <w:proofErr w:type="gramStart"/>
            <w:r w:rsidRPr="005229E0">
              <w:rPr>
                <w:lang w:val="pt-BR"/>
              </w:rPr>
              <w:t xml:space="preserve">( </w:t>
            </w:r>
            <w:proofErr w:type="gramEnd"/>
            <w:r w:rsidRPr="005229E0">
              <w:rPr>
                <w:lang w:val="pt-BR"/>
              </w:rPr>
              <w:t>nr_telefone );</w:t>
            </w:r>
          </w:p>
        </w:tc>
      </w:tr>
    </w:tbl>
    <w:p w14:paraId="1077054E" w14:textId="7914F692" w:rsidR="00B3149F" w:rsidRDefault="00B3149F" w:rsidP="00B3149F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</w:t>
      </w:r>
      <w:r>
        <w:rPr>
          <w:b/>
        </w:rPr>
        <w:t>telefone_contato</w:t>
      </w:r>
    </w:p>
    <w:p w14:paraId="43A8D21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3280168" w14:textId="77777777" w:rsidTr="00D07BF0">
        <w:tc>
          <w:tcPr>
            <w:tcW w:w="9061" w:type="dxa"/>
          </w:tcPr>
          <w:p w14:paraId="56D5E68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t_vt_endereco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66FA619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id_endereco</w:t>
            </w:r>
            <w:proofErr w:type="gramEnd"/>
            <w:r w:rsidRPr="00B3149F">
              <w:rPr>
                <w:lang w:val="pt-BR"/>
              </w:rPr>
              <w:t xml:space="preserve">     NUMBER(8) NOT NULL,</w:t>
            </w:r>
          </w:p>
          <w:p w14:paraId="2E7E20A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     NUMBER(8) NOT NULL,</w:t>
            </w:r>
          </w:p>
          <w:p w14:paraId="37B6FE0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nm_logradouro</w:t>
            </w:r>
            <w:proofErr w:type="gramEnd"/>
            <w:r w:rsidRPr="00B3149F">
              <w:rPr>
                <w:lang w:val="pt-BR"/>
              </w:rPr>
              <w:t xml:space="preserve">   VARCHAR2(80) NOT NULL,</w:t>
            </w:r>
          </w:p>
          <w:p w14:paraId="023D4E0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nr_logradouro</w:t>
            </w:r>
            <w:proofErr w:type="gramEnd"/>
            <w:r w:rsidRPr="00B3149F">
              <w:rPr>
                <w:lang w:val="pt-BR"/>
              </w:rPr>
              <w:t xml:space="preserve">   NUMBER(4) NOT NULL,</w:t>
            </w:r>
          </w:p>
          <w:p w14:paraId="04E8494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ds_complemento</w:t>
            </w:r>
            <w:proofErr w:type="gramEnd"/>
            <w:r w:rsidRPr="00B3149F">
              <w:rPr>
                <w:lang w:val="pt-BR"/>
              </w:rPr>
              <w:t xml:space="preserve">  VARCHAR2(40),</w:t>
            </w:r>
          </w:p>
          <w:p w14:paraId="5E50DD2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nm_bairro</w:t>
            </w:r>
            <w:proofErr w:type="gramEnd"/>
            <w:r w:rsidRPr="00B3149F">
              <w:rPr>
                <w:lang w:val="pt-BR"/>
              </w:rPr>
              <w:t xml:space="preserve">       VARCHAR2(40) NOT NULL,</w:t>
            </w:r>
          </w:p>
          <w:p w14:paraId="5F3FF06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nm_cidade</w:t>
            </w:r>
            <w:proofErr w:type="gramEnd"/>
            <w:r w:rsidRPr="00B3149F">
              <w:rPr>
                <w:lang w:val="pt-BR"/>
              </w:rPr>
              <w:t xml:space="preserve">       VARCHAR2(80) NOT NULL,</w:t>
            </w:r>
          </w:p>
          <w:p w14:paraId="32F6AB8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nm_estado</w:t>
            </w:r>
            <w:proofErr w:type="gramEnd"/>
            <w:r w:rsidRPr="00B3149F">
              <w:rPr>
                <w:lang w:val="pt-BR"/>
              </w:rPr>
              <w:t xml:space="preserve">       VARCHAR2(60) NOT NULL,</w:t>
            </w:r>
          </w:p>
          <w:p w14:paraId="3C1F73D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ds_cep</w:t>
            </w:r>
            <w:proofErr w:type="gramEnd"/>
            <w:r w:rsidRPr="00B3149F">
              <w:rPr>
                <w:lang w:val="pt-BR"/>
              </w:rPr>
              <w:t xml:space="preserve">          VARCHAR2(8)</w:t>
            </w:r>
          </w:p>
          <w:p w14:paraId="1DAD085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122561F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F2B5C2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id_endereco IS</w:t>
            </w:r>
          </w:p>
          <w:p w14:paraId="7D7C0D5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endereco do cliente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>gerada automáticamente.Seu conteúdo é obrigátorio.';</w:t>
            </w:r>
          </w:p>
          <w:p w14:paraId="1B18275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08A9BD3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id_cliente IS</w:t>
            </w:r>
          </w:p>
          <w:p w14:paraId="72CD094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3EE9ACE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59AF81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nm_logradouro IS</w:t>
            </w:r>
          </w:p>
          <w:p w14:paraId="452CE3A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do logradouro.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62627D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0D3BA2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nr_logradouro IS</w:t>
            </w:r>
          </w:p>
          <w:p w14:paraId="3599297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número do logradouro. </w:t>
            </w:r>
            <w:r w:rsidRPr="00B3149F">
              <w:rPr>
                <w:lang w:val="pt-BR"/>
              </w:rPr>
              <w:lastRenderedPageBreak/>
              <w:t xml:space="preserve">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FD9402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C7FFF2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ds_complemento IS</w:t>
            </w:r>
          </w:p>
          <w:p w14:paraId="356C37D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descrição do complemento. Seu conteúdo é </w:t>
            </w:r>
            <w:proofErr w:type="gramStart"/>
            <w:r w:rsidRPr="00B3149F">
              <w:rPr>
                <w:lang w:val="pt-BR"/>
              </w:rPr>
              <w:t>opcional.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13A7D1B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824DDF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nm_bairro IS</w:t>
            </w:r>
          </w:p>
          <w:p w14:paraId="296495C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do bairro.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12D240C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70C754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nm_cidade IS</w:t>
            </w:r>
          </w:p>
          <w:p w14:paraId="23FAF95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da cidade.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E3D017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56EBB5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nm_estado IS</w:t>
            </w:r>
          </w:p>
          <w:p w14:paraId="741551B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do estado.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70ECCF4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7D8523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t_vt_endereco.</w:t>
            </w:r>
            <w:proofErr w:type="gramEnd"/>
            <w:r w:rsidRPr="00B3149F">
              <w:rPr>
                <w:lang w:val="pt-BR"/>
              </w:rPr>
              <w:t>ds_cep IS</w:t>
            </w:r>
          </w:p>
          <w:p w14:paraId="50D72B8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descrição do </w:t>
            </w:r>
            <w:proofErr w:type="gramStart"/>
            <w:r w:rsidRPr="00B3149F">
              <w:rPr>
                <w:lang w:val="pt-BR"/>
              </w:rPr>
              <w:t>cep</w:t>
            </w:r>
            <w:proofErr w:type="gramEnd"/>
            <w:r w:rsidRPr="00B3149F">
              <w:rPr>
                <w:lang w:val="pt-BR"/>
              </w:rPr>
              <w:t xml:space="preserve">. Seu conteúdo é </w:t>
            </w:r>
            <w:proofErr w:type="gramStart"/>
            <w:r w:rsidRPr="00B3149F">
              <w:rPr>
                <w:lang w:val="pt-BR"/>
              </w:rPr>
              <w:t>opcional.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9AE87B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798E92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t_vt_endereco_cliente_idx ON</w:t>
            </w:r>
          </w:p>
          <w:p w14:paraId="7035FC3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t_vt_endereco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6219FC3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</w:p>
          <w:p w14:paraId="6A292D9C" w14:textId="77777777" w:rsidR="00D07BF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51EE3D0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t_vt_endereco ADD CONSTRAINT t_vt_endereco_pk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id_endereco,</w:t>
            </w:r>
          </w:p>
          <w:p w14:paraId="7883CBA2" w14:textId="3BA8E1DB" w:rsidR="00B3149F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                                                            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);</w:t>
            </w:r>
          </w:p>
        </w:tc>
      </w:tr>
    </w:tbl>
    <w:p w14:paraId="60CAE0D9" w14:textId="7F8EB117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t_vt_endereco</w:t>
      </w:r>
    </w:p>
    <w:p w14:paraId="7EB62958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6DE63FEF" w14:textId="77777777" w:rsidTr="00D07BF0">
        <w:tc>
          <w:tcPr>
            <w:tcW w:w="9061" w:type="dxa"/>
          </w:tcPr>
          <w:p w14:paraId="256E77E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t_vt_login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19FBB73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id_login</w:t>
            </w:r>
            <w:proofErr w:type="gramEnd"/>
            <w:r w:rsidRPr="00B3149F">
              <w:rPr>
                <w:lang w:val="pt-BR"/>
              </w:rPr>
              <w:t xml:space="preserve">         NUMBER(8) NOT NULL,</w:t>
            </w:r>
          </w:p>
          <w:p w14:paraId="68B04C9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      NUMBER(8) NOT NULL,</w:t>
            </w:r>
          </w:p>
          <w:p w14:paraId="4E77ED2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ds_email</w:t>
            </w:r>
            <w:proofErr w:type="gramEnd"/>
            <w:r w:rsidRPr="00B3149F">
              <w:rPr>
                <w:lang w:val="pt-BR"/>
              </w:rPr>
              <w:t xml:space="preserve">         VARCHAR2(80) NOT NULL,</w:t>
            </w:r>
          </w:p>
          <w:p w14:paraId="69D14A3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ds_senha</w:t>
            </w:r>
            <w:proofErr w:type="gramEnd"/>
            <w:r w:rsidRPr="00B3149F">
              <w:rPr>
                <w:lang w:val="pt-BR"/>
              </w:rPr>
              <w:t xml:space="preserve">         VARCHAR2(20) NOT NULL,</w:t>
            </w:r>
          </w:p>
          <w:p w14:paraId="1D189BB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dt_ultimo_login</w:t>
            </w:r>
            <w:proofErr w:type="gramEnd"/>
            <w:r w:rsidRPr="00B3149F">
              <w:rPr>
                <w:lang w:val="pt-BR"/>
              </w:rPr>
              <w:t xml:space="preserve">  DATE NOT NULL</w:t>
            </w:r>
          </w:p>
          <w:p w14:paraId="541A616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1317361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7C82AE0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t_vt_login.</w:t>
            </w:r>
            <w:proofErr w:type="gramEnd"/>
            <w:r w:rsidRPr="00B3149F">
              <w:rPr>
                <w:lang w:val="pt-BR"/>
              </w:rPr>
              <w:t>id_login IS</w:t>
            </w:r>
          </w:p>
          <w:p w14:paraId="3C5B19A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login do cliente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0DF5320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28C2BA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t_vt_login.</w:t>
            </w:r>
            <w:proofErr w:type="gramEnd"/>
            <w:r w:rsidRPr="00B3149F">
              <w:rPr>
                <w:lang w:val="pt-BR"/>
              </w:rPr>
              <w:t>id_cliente IS</w:t>
            </w:r>
          </w:p>
          <w:p w14:paraId="26727C1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110FEFA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B68A27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t_vt_login.</w:t>
            </w:r>
            <w:proofErr w:type="gramEnd"/>
            <w:r w:rsidRPr="00B3149F">
              <w:rPr>
                <w:lang w:val="pt-BR"/>
              </w:rPr>
              <w:t>ds_email IS</w:t>
            </w:r>
          </w:p>
          <w:p w14:paraId="682DAB2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email do login do </w:t>
            </w:r>
            <w:r w:rsidRPr="00B3149F">
              <w:rPr>
                <w:lang w:val="pt-BR"/>
              </w:rPr>
              <w:lastRenderedPageBreak/>
              <w:t xml:space="preserve">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3B0C2E5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D5BAA4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t_vt_login.</w:t>
            </w:r>
            <w:proofErr w:type="gramEnd"/>
            <w:r w:rsidRPr="00B3149F">
              <w:rPr>
                <w:lang w:val="pt-BR"/>
              </w:rPr>
              <w:t>ds_senha IS</w:t>
            </w:r>
          </w:p>
          <w:p w14:paraId="209F853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senha do login do cliente.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22C63D4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A29FD1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t_vt_login.</w:t>
            </w:r>
            <w:proofErr w:type="gramEnd"/>
            <w:r w:rsidRPr="00B3149F">
              <w:rPr>
                <w:lang w:val="pt-BR"/>
              </w:rPr>
              <w:t>dt_ultimo_login IS</w:t>
            </w:r>
          </w:p>
          <w:p w14:paraId="27DF914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data do último login do cliente, gerada automáticamente pelo sistema.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6D551E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00B396C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UNIQUE INDEX t_vt_login_cliente_idx ON</w:t>
            </w:r>
          </w:p>
          <w:p w14:paraId="04AB5EC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t_vt_login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3D5FCB0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</w:p>
          <w:p w14:paraId="1EFC2BD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4B29942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DEDDD3C" w14:textId="77777777" w:rsidR="00D07BF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t_vt_login ADD CONSTRAINT t_vt_login_pk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id_login );</w:t>
            </w:r>
          </w:p>
          <w:p w14:paraId="4B8CA6C2" w14:textId="41BF14E8" w:rsidR="005229E0" w:rsidRPr="00EB0BD0" w:rsidRDefault="005229E0" w:rsidP="00B3149F">
            <w:pPr>
              <w:pStyle w:val="Cdigo-fonte"/>
              <w:rPr>
                <w:lang w:val="pt-BR"/>
              </w:rPr>
            </w:pPr>
            <w:r w:rsidRPr="005229E0">
              <w:rPr>
                <w:lang w:val="pt-BR"/>
              </w:rPr>
              <w:t xml:space="preserve">ALTER TABLE t_vt_login ADD CONSTRAINT t_vt_login_ds_email_un UNIQUE </w:t>
            </w:r>
            <w:proofErr w:type="gramStart"/>
            <w:r w:rsidRPr="005229E0">
              <w:rPr>
                <w:lang w:val="pt-BR"/>
              </w:rPr>
              <w:t xml:space="preserve">( </w:t>
            </w:r>
            <w:proofErr w:type="gramEnd"/>
            <w:r w:rsidRPr="005229E0">
              <w:rPr>
                <w:lang w:val="pt-BR"/>
              </w:rPr>
              <w:t>ds_email );</w:t>
            </w:r>
          </w:p>
        </w:tc>
      </w:tr>
    </w:tbl>
    <w:p w14:paraId="352F9D66" w14:textId="6DD42B51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t_vt_login</w:t>
      </w:r>
    </w:p>
    <w:p w14:paraId="14EC125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F580BE9" w14:textId="77777777" w:rsidTr="00D07BF0">
        <w:tc>
          <w:tcPr>
            <w:tcW w:w="9061" w:type="dxa"/>
          </w:tcPr>
          <w:p w14:paraId="58724B0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t_vt_plano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33B5591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id_plano</w:t>
            </w:r>
            <w:proofErr w:type="gramEnd"/>
            <w:r w:rsidRPr="00B3149F">
              <w:rPr>
                <w:lang w:val="pt-BR"/>
              </w:rPr>
              <w:t xml:space="preserve">               NUMBER(8) NOT NULL,</w:t>
            </w:r>
          </w:p>
          <w:p w14:paraId="4F27590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nm_plano</w:t>
            </w:r>
            <w:proofErr w:type="gramEnd"/>
            <w:r w:rsidRPr="00B3149F">
              <w:rPr>
                <w:lang w:val="pt-BR"/>
              </w:rPr>
              <w:t xml:space="preserve">               VARCHAR2(40) NOT NULL,</w:t>
            </w:r>
          </w:p>
          <w:p w14:paraId="338FA96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qtd_franquia_minutos</w:t>
            </w:r>
            <w:proofErr w:type="gramEnd"/>
            <w:r w:rsidRPr="00B3149F">
              <w:rPr>
                <w:lang w:val="pt-BR"/>
              </w:rPr>
              <w:t xml:space="preserve">   NUMBER(5) NOT NULL,</w:t>
            </w:r>
          </w:p>
          <w:p w14:paraId="2961B26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qtd_franquia_internet</w:t>
            </w:r>
            <w:proofErr w:type="gramEnd"/>
            <w:r w:rsidRPr="00B3149F">
              <w:rPr>
                <w:lang w:val="pt-BR"/>
              </w:rPr>
              <w:t xml:space="preserve">  NUMBER(4) NOT NULL,</w:t>
            </w:r>
          </w:p>
          <w:p w14:paraId="2406BE5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vlr_mensal</w:t>
            </w:r>
            <w:proofErr w:type="gramEnd"/>
            <w:r w:rsidRPr="00B3149F">
              <w:rPr>
                <w:lang w:val="pt-BR"/>
              </w:rPr>
              <w:t xml:space="preserve">             NUMBER(10, 2) NOT NULL,</w:t>
            </w:r>
          </w:p>
          <w:p w14:paraId="31BFDE2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ds_plano</w:t>
            </w:r>
            <w:proofErr w:type="gramEnd"/>
            <w:r w:rsidRPr="00B3149F">
              <w:rPr>
                <w:lang w:val="pt-BR"/>
              </w:rPr>
              <w:t xml:space="preserve">               VARCHAR2(60) NOT NULL</w:t>
            </w:r>
          </w:p>
          <w:p w14:paraId="28BB396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3195916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1F7578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id_plano IS</w:t>
            </w:r>
          </w:p>
          <w:p w14:paraId="18E6E59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6D018C4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F6F0D6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nm_plano IS</w:t>
            </w:r>
          </w:p>
          <w:p w14:paraId="1263110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do plano.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7D91DC5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FBECD6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qtd_franquia_minutos IS</w:t>
            </w:r>
          </w:p>
          <w:p w14:paraId="35DB7D9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quantidade de minutos da franquia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 xml:space="preserve">do plano.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06D6C5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0E1E35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qtd_franquia_internet IS</w:t>
            </w:r>
          </w:p>
          <w:p w14:paraId="34DBD1C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quantidade de internet da franquia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 xml:space="preserve">do plano.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700CAB1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10BA63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vlr_mensal IS</w:t>
            </w:r>
          </w:p>
          <w:p w14:paraId="26F422D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valor mensal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 xml:space="preserve">do plano.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7EE92E9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2ACBE8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t_vt_plano.</w:t>
            </w:r>
            <w:proofErr w:type="gramEnd"/>
            <w:r w:rsidRPr="00B3149F">
              <w:rPr>
                <w:lang w:val="pt-BR"/>
              </w:rPr>
              <w:t>ds_plano IS</w:t>
            </w:r>
          </w:p>
          <w:p w14:paraId="4815338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descrição do plano.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7065B12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0E514B4" w14:textId="084933F4" w:rsidR="00D07BF0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t_vt_plano ADD CONSTRAINT t_vt_plano_pk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id_plano );</w:t>
            </w:r>
          </w:p>
        </w:tc>
      </w:tr>
    </w:tbl>
    <w:p w14:paraId="6FCDF7A2" w14:textId="79FAFCBA" w:rsidR="00D07BF0" w:rsidRDefault="00D07BF0" w:rsidP="00D07BF0">
      <w:pPr>
        <w:pStyle w:val="Legenda"/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t_vt_plano</w:t>
      </w:r>
    </w:p>
    <w:p w14:paraId="3F879ED5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0E0CBB1E" w14:textId="77777777" w:rsidTr="00D07BF0">
        <w:tc>
          <w:tcPr>
            <w:tcW w:w="9061" w:type="dxa"/>
          </w:tcPr>
          <w:p w14:paraId="76CB152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t_vt_servico_adicional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67F8251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id_servico_adicional</w:t>
            </w:r>
            <w:proofErr w:type="gramEnd"/>
            <w:r w:rsidRPr="00B3149F">
              <w:rPr>
                <w:lang w:val="pt-BR"/>
              </w:rPr>
              <w:t xml:space="preserve">  NUMBER(8) NOT NULL,</w:t>
            </w:r>
          </w:p>
          <w:p w14:paraId="35B45AD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nm_servico</w:t>
            </w:r>
            <w:proofErr w:type="gramEnd"/>
            <w:r w:rsidRPr="00B3149F">
              <w:rPr>
                <w:lang w:val="pt-BR"/>
              </w:rPr>
              <w:t xml:space="preserve">            VARCHAR2(40) NOT NULL,</w:t>
            </w:r>
          </w:p>
          <w:p w14:paraId="630DE8B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vlr_servico</w:t>
            </w:r>
            <w:proofErr w:type="gramEnd"/>
            <w:r w:rsidRPr="00B3149F">
              <w:rPr>
                <w:lang w:val="pt-BR"/>
              </w:rPr>
              <w:t xml:space="preserve">           NUMBER(10, 2) NOT NULL,</w:t>
            </w:r>
          </w:p>
          <w:p w14:paraId="27A64D1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ds_servico_adicional</w:t>
            </w:r>
            <w:proofErr w:type="gramEnd"/>
            <w:r w:rsidRPr="00B3149F">
              <w:rPr>
                <w:lang w:val="pt-BR"/>
              </w:rPr>
              <w:t xml:space="preserve">  VARCHAR2(60) NOT NULL</w:t>
            </w:r>
          </w:p>
          <w:p w14:paraId="31E8283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325AF2E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624B77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t_vt_servico_adicional.</w:t>
            </w:r>
            <w:proofErr w:type="gramEnd"/>
            <w:r w:rsidRPr="00B3149F">
              <w:rPr>
                <w:lang w:val="pt-BR"/>
              </w:rPr>
              <w:t>id_servico_adicional IS</w:t>
            </w:r>
          </w:p>
          <w:p w14:paraId="299E671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3CE656B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B99978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t_vt_servico_adicional.</w:t>
            </w:r>
            <w:proofErr w:type="gramEnd"/>
            <w:r w:rsidRPr="00B3149F">
              <w:rPr>
                <w:lang w:val="pt-BR"/>
              </w:rPr>
              <w:t>nm_servico IS</w:t>
            </w:r>
          </w:p>
          <w:p w14:paraId="7E55EE5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nome do servico adicional.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1A5DF4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373153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t_vt_servico_adicional.</w:t>
            </w:r>
            <w:proofErr w:type="gramEnd"/>
            <w:r w:rsidRPr="00B3149F">
              <w:rPr>
                <w:lang w:val="pt-BR"/>
              </w:rPr>
              <w:t>vlr_servico IS</w:t>
            </w:r>
          </w:p>
          <w:p w14:paraId="410091F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valor do servico adicional.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DECFED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7FA0C0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t_vt_servico_adicional.</w:t>
            </w:r>
            <w:proofErr w:type="gramEnd"/>
            <w:r w:rsidRPr="00B3149F">
              <w:rPr>
                <w:lang w:val="pt-BR"/>
              </w:rPr>
              <w:t>ds_servico_adicional IS</w:t>
            </w:r>
          </w:p>
          <w:p w14:paraId="6EAB19D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descrição do servico adicional.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350A3B2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71FCE5E7" w14:textId="648BDA93" w:rsidR="00D07BF0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t_vt_servico_adicional ADD CONSTRAINT t_vt_servico_adicional_pk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id_servico_adicional );</w:t>
            </w:r>
          </w:p>
        </w:tc>
      </w:tr>
    </w:tbl>
    <w:p w14:paraId="19732C77" w14:textId="76800CD3" w:rsidR="00D07BF0" w:rsidRDefault="00D07BF0" w:rsidP="00D07BF0">
      <w:pPr>
        <w:pStyle w:val="Legenda"/>
      </w:pPr>
      <w:r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t_vt_servico_adicional</w:t>
      </w:r>
    </w:p>
    <w:p w14:paraId="583485C6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B493D0A" w14:textId="77777777" w:rsidTr="00D07BF0">
        <w:tc>
          <w:tcPr>
            <w:tcW w:w="9061" w:type="dxa"/>
          </w:tcPr>
          <w:p w14:paraId="562D2DD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t_vt_itens_fatura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1E44583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id_itens_fatura</w:t>
            </w:r>
            <w:proofErr w:type="gramEnd"/>
            <w:r w:rsidRPr="00B3149F">
              <w:rPr>
                <w:lang w:val="pt-BR"/>
              </w:rPr>
              <w:t xml:space="preserve">       NUMBER(8) NOT NULL,</w:t>
            </w:r>
          </w:p>
          <w:p w14:paraId="3EF8F7E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id_plano</w:t>
            </w:r>
            <w:proofErr w:type="gramEnd"/>
            <w:r w:rsidRPr="00B3149F">
              <w:rPr>
                <w:lang w:val="pt-BR"/>
              </w:rPr>
              <w:t xml:space="preserve">              NUMBER(8) NOT NULL,</w:t>
            </w:r>
          </w:p>
          <w:p w14:paraId="704BC63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id_servico_adicional</w:t>
            </w:r>
            <w:proofErr w:type="gramEnd"/>
            <w:r w:rsidRPr="00B3149F">
              <w:rPr>
                <w:lang w:val="pt-BR"/>
              </w:rPr>
              <w:t xml:space="preserve">  NUMBER(8) NOT NULL,</w:t>
            </w:r>
          </w:p>
          <w:p w14:paraId="26000FA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st_plano</w:t>
            </w:r>
            <w:proofErr w:type="gramEnd"/>
            <w:r w:rsidRPr="00B3149F">
              <w:rPr>
                <w:lang w:val="pt-BR"/>
              </w:rPr>
              <w:t xml:space="preserve">              CHAR(1) NOT NULL,</w:t>
            </w:r>
          </w:p>
          <w:p w14:paraId="6B64AA0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dt_item_adicionado</w:t>
            </w:r>
            <w:proofErr w:type="gramEnd"/>
            <w:r w:rsidRPr="00B3149F">
              <w:rPr>
                <w:lang w:val="pt-BR"/>
              </w:rPr>
              <w:t xml:space="preserve">    DATE NOT NULL</w:t>
            </w:r>
          </w:p>
          <w:p w14:paraId="0FDB587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6CDC734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03EC27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t_vt_itens_fatura.</w:t>
            </w:r>
            <w:proofErr w:type="gramEnd"/>
            <w:r w:rsidRPr="00B3149F">
              <w:rPr>
                <w:lang w:val="pt-BR"/>
              </w:rPr>
              <w:t>id_itens_fatura IS</w:t>
            </w:r>
          </w:p>
          <w:p w14:paraId="62B7CD2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dos itens da </w:t>
            </w:r>
            <w:r w:rsidRPr="00B3149F">
              <w:rPr>
                <w:lang w:val="pt-BR"/>
              </w:rPr>
              <w:lastRenderedPageBreak/>
              <w:t>fatura,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>gerada automáticamente.Seu conteúdo é obrigátorio.';</w:t>
            </w:r>
          </w:p>
          <w:p w14:paraId="40468DF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DC1F28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t_vt_itens_fatura.</w:t>
            </w:r>
            <w:proofErr w:type="gramEnd"/>
            <w:r w:rsidRPr="00B3149F">
              <w:rPr>
                <w:lang w:val="pt-BR"/>
              </w:rPr>
              <w:t>id_plano IS</w:t>
            </w:r>
          </w:p>
          <w:p w14:paraId="4483350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78957E7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A228FC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t_vt_itens_fatura.</w:t>
            </w:r>
            <w:proofErr w:type="gramEnd"/>
            <w:r w:rsidRPr="00B3149F">
              <w:rPr>
                <w:lang w:val="pt-BR"/>
              </w:rPr>
              <w:t>id_servico_adicional IS</w:t>
            </w:r>
          </w:p>
          <w:p w14:paraId="3AF27D4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03BC677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DDAA1F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t_vt_itens_fatura.</w:t>
            </w:r>
            <w:proofErr w:type="gramEnd"/>
            <w:r w:rsidRPr="00B3149F">
              <w:rPr>
                <w:lang w:val="pt-BR"/>
              </w:rPr>
              <w:t>st_plano IS</w:t>
            </w:r>
          </w:p>
          <w:p w14:paraId="77854B9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</w:t>
            </w:r>
            <w:proofErr w:type="gramStart"/>
            <w:r w:rsidRPr="00B3149F">
              <w:rPr>
                <w:lang w:val="pt-BR"/>
              </w:rPr>
              <w:t>A(</w:t>
            </w:r>
            <w:proofErr w:type="gramEnd"/>
            <w:r w:rsidRPr="00B3149F">
              <w:rPr>
                <w:lang w:val="pt-BR"/>
              </w:rPr>
              <w:t xml:space="preserve">Ativo) ou I(Inativo) para identificar o status do plano contratado. Seu conteúso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4FB2A4A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3641DD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t_vt_itens_fatura.</w:t>
            </w:r>
            <w:proofErr w:type="gramEnd"/>
            <w:r w:rsidRPr="00B3149F">
              <w:rPr>
                <w:lang w:val="pt-BR"/>
              </w:rPr>
              <w:t>dt_item_adicionado IS</w:t>
            </w:r>
          </w:p>
          <w:p w14:paraId="02D9CCA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date em que o item do plano foi </w:t>
            </w:r>
            <w:proofErr w:type="gramStart"/>
            <w:r w:rsidRPr="00B3149F">
              <w:rPr>
                <w:lang w:val="pt-BR"/>
              </w:rPr>
              <w:t>adicionado ,</w:t>
            </w:r>
            <w:proofErr w:type="gramEnd"/>
            <w:r w:rsidRPr="00B3149F">
              <w:rPr>
                <w:lang w:val="pt-BR"/>
              </w:rPr>
              <w:t xml:space="preserve"> será preenchida  automáticamente.Seu conteúdo é obrigátorio.';</w:t>
            </w:r>
          </w:p>
          <w:p w14:paraId="788BD1D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6FE1C6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t_vt_itens_fatura_plano_idx ON</w:t>
            </w:r>
          </w:p>
          <w:p w14:paraId="7D941FA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t_vt_itens_fatura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36908A5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id_plano</w:t>
            </w:r>
            <w:proofErr w:type="gramEnd"/>
          </w:p>
          <w:p w14:paraId="6217F88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4CA74E5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974D83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t_vt_itens_fatura_serv_adi_idx ON</w:t>
            </w:r>
          </w:p>
          <w:p w14:paraId="229683F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t_vt_itens_fatura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0350EB4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id_servico_adicional</w:t>
            </w:r>
            <w:proofErr w:type="gramEnd"/>
          </w:p>
          <w:p w14:paraId="525FC3A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3EE115D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046D9712" w14:textId="5C0EB5FC" w:rsidR="00D07BF0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t_vt_itens_fatura ADD CONSTRAINT t_vt_itens_fatura_pk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id_itens_fatura );</w:t>
            </w:r>
          </w:p>
        </w:tc>
      </w:tr>
    </w:tbl>
    <w:p w14:paraId="43B7AEFB" w14:textId="36D0B2FC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t_vt_itens_fatura</w:t>
      </w:r>
    </w:p>
    <w:p w14:paraId="51DF657B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4817702B" w14:textId="77777777" w:rsidTr="00E44BE8">
        <w:tc>
          <w:tcPr>
            <w:tcW w:w="9061" w:type="dxa"/>
          </w:tcPr>
          <w:p w14:paraId="3AA942F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t_vt_tipo_pagamento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0A7BD5E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id_tipo_pagamento</w:t>
            </w:r>
            <w:proofErr w:type="gramEnd"/>
            <w:r w:rsidRPr="00B3149F">
              <w:rPr>
                <w:lang w:val="pt-BR"/>
              </w:rPr>
              <w:t xml:space="preserve">  NUMBER(8) NOT NULL,</w:t>
            </w:r>
          </w:p>
          <w:p w14:paraId="4BC8D6C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nm_tipo_pagamento</w:t>
            </w:r>
            <w:proofErr w:type="gramEnd"/>
            <w:r w:rsidRPr="00B3149F">
              <w:rPr>
                <w:lang w:val="pt-BR"/>
              </w:rPr>
              <w:t xml:space="preserve">  VARCHAR2(50) NOT NULL,</w:t>
            </w:r>
          </w:p>
          <w:p w14:paraId="72E4796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ds_tipo_pagamento</w:t>
            </w:r>
            <w:proofErr w:type="gramEnd"/>
            <w:r w:rsidRPr="00B3149F">
              <w:rPr>
                <w:lang w:val="pt-BR"/>
              </w:rPr>
              <w:t xml:space="preserve">  VARCHAR2(80)</w:t>
            </w:r>
          </w:p>
          <w:p w14:paraId="4212D1A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67015D4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A63C7A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t_vt_tipo_pagamento.</w:t>
            </w:r>
            <w:proofErr w:type="gramEnd"/>
            <w:r w:rsidRPr="00B3149F">
              <w:rPr>
                <w:lang w:val="pt-BR"/>
              </w:rPr>
              <w:t>id_tipo_pagamento IS</w:t>
            </w:r>
          </w:p>
          <w:p w14:paraId="20EE41B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6F5C7F6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A90251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t_vt_tipo_pagamento.</w:t>
            </w:r>
            <w:proofErr w:type="gramEnd"/>
            <w:r w:rsidRPr="00B3149F">
              <w:rPr>
                <w:lang w:val="pt-BR"/>
              </w:rPr>
              <w:t>nm_tipo_pagamento IS</w:t>
            </w:r>
          </w:p>
          <w:p w14:paraId="16EB2C9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lastRenderedPageBreak/>
              <w:t xml:space="preserve">    'Esse atributo irá receber o nome do tipo de pagamento.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571A326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30DB22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t_vt_tipo_pagamento.</w:t>
            </w:r>
            <w:proofErr w:type="gramEnd"/>
            <w:r w:rsidRPr="00B3149F">
              <w:rPr>
                <w:lang w:val="pt-BR"/>
              </w:rPr>
              <w:t>ds_tipo_pagamento IS</w:t>
            </w:r>
          </w:p>
          <w:p w14:paraId="5F78563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descrição do tipo de pagamento. Seu conteúdo é </w:t>
            </w:r>
            <w:proofErr w:type="gramStart"/>
            <w:r w:rsidRPr="00B3149F">
              <w:rPr>
                <w:lang w:val="pt-BR"/>
              </w:rPr>
              <w:t>opcional.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2691345C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1C0006F4" w14:textId="2B926ADD" w:rsidR="00B3149F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t_vt_tipo_pagamento ADD CONSTRAINT t_vt_tipo_pagamento_pk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id_tipo_pagamento );</w:t>
            </w:r>
          </w:p>
        </w:tc>
      </w:tr>
    </w:tbl>
    <w:p w14:paraId="4636FDEF" w14:textId="3D7C3BDE" w:rsidR="00B3149F" w:rsidRDefault="00B3149F" w:rsidP="00B3149F">
      <w:pPr>
        <w:pStyle w:val="Legenda"/>
        <w:rPr>
          <w:b/>
        </w:rPr>
      </w:pPr>
      <w:r>
        <w:lastRenderedPageBreak/>
        <w:t xml:space="preserve">DDL da tabela </w:t>
      </w:r>
      <w:r w:rsidRPr="00D07BF0">
        <w:rPr>
          <w:b/>
        </w:rPr>
        <w:t>t_vt_</w:t>
      </w:r>
      <w:r>
        <w:rPr>
          <w:b/>
        </w:rPr>
        <w:t>tipo_pagamento</w:t>
      </w:r>
    </w:p>
    <w:p w14:paraId="76E07546" w14:textId="77777777" w:rsidR="00B3149F" w:rsidRDefault="00B3149F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29F1C931" w14:textId="77777777" w:rsidTr="00D07BF0">
        <w:tc>
          <w:tcPr>
            <w:tcW w:w="9061" w:type="dxa"/>
          </w:tcPr>
          <w:p w14:paraId="67731C6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CREATE TABLE t_vt_fatura </w:t>
            </w:r>
            <w:proofErr w:type="gramStart"/>
            <w:r w:rsidRPr="00B3149F">
              <w:rPr>
                <w:lang w:val="pt-BR"/>
              </w:rPr>
              <w:t>(</w:t>
            </w:r>
          </w:p>
          <w:p w14:paraId="4616A0D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End"/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id_fatura</w:t>
            </w:r>
            <w:proofErr w:type="gramEnd"/>
            <w:r w:rsidRPr="00B3149F">
              <w:rPr>
                <w:lang w:val="pt-BR"/>
              </w:rPr>
              <w:t xml:space="preserve">          NUMBER(8) NOT NULL,</w:t>
            </w:r>
          </w:p>
          <w:p w14:paraId="6D24719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  <w:r w:rsidRPr="00B3149F">
              <w:rPr>
                <w:lang w:val="pt-BR"/>
              </w:rPr>
              <w:t xml:space="preserve">         NUMBER(8) NOT NULL,</w:t>
            </w:r>
          </w:p>
          <w:p w14:paraId="2A270E9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id_itens_fatura</w:t>
            </w:r>
            <w:proofErr w:type="gramEnd"/>
            <w:r w:rsidRPr="00B3149F">
              <w:rPr>
                <w:lang w:val="pt-BR"/>
              </w:rPr>
              <w:t xml:space="preserve">    NUMBER(8) NOT NULL,</w:t>
            </w:r>
          </w:p>
          <w:p w14:paraId="3766A0A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id_tipo_pagamento</w:t>
            </w:r>
            <w:proofErr w:type="gramEnd"/>
            <w:r w:rsidRPr="00B3149F">
              <w:rPr>
                <w:lang w:val="pt-BR"/>
              </w:rPr>
              <w:t xml:space="preserve">  NUMBER(8) NOT NULL,</w:t>
            </w:r>
          </w:p>
          <w:p w14:paraId="772CECB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vlr_fatura</w:t>
            </w:r>
            <w:proofErr w:type="gramEnd"/>
            <w:r w:rsidRPr="00B3149F">
              <w:rPr>
                <w:lang w:val="pt-BR"/>
              </w:rPr>
              <w:t xml:space="preserve">         NUMBER(10, 2) NOT NULL,</w:t>
            </w:r>
          </w:p>
          <w:p w14:paraId="118148F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dt_vencimento</w:t>
            </w:r>
            <w:proofErr w:type="gramEnd"/>
            <w:r w:rsidRPr="00B3149F">
              <w:rPr>
                <w:lang w:val="pt-BR"/>
              </w:rPr>
              <w:t xml:space="preserve">      DATE NOT NULL,</w:t>
            </w:r>
          </w:p>
          <w:p w14:paraId="27D8557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dt_pagamento</w:t>
            </w:r>
            <w:proofErr w:type="gramEnd"/>
            <w:r w:rsidRPr="00B3149F">
              <w:rPr>
                <w:lang w:val="pt-BR"/>
              </w:rPr>
              <w:t xml:space="preserve">       DATE NOT NULL</w:t>
            </w:r>
          </w:p>
          <w:p w14:paraId="315473A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proofErr w:type="gramStart"/>
            <w:r w:rsidRPr="00B3149F">
              <w:rPr>
                <w:lang w:val="pt-BR"/>
              </w:rPr>
              <w:t>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0FE4AB7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2922AF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id_fatura IS</w:t>
            </w:r>
          </w:p>
          <w:p w14:paraId="4C8693C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da fatura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61DF2708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48E9488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id_itens_fatura IS</w:t>
            </w:r>
          </w:p>
          <w:p w14:paraId="38904F1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B3149F">
              <w:rPr>
                <w:lang w:val="pt-BR"/>
              </w:rPr>
              <w:t xml:space="preserve">  </w:t>
            </w:r>
            <w:proofErr w:type="gramEnd"/>
            <w:r w:rsidRPr="00B3149F">
              <w:rPr>
                <w:lang w:val="pt-BR"/>
              </w:rPr>
              <w:t>gerada automáticamente.Seu conteúdo é obrigátorio.';</w:t>
            </w:r>
          </w:p>
          <w:p w14:paraId="1336FC5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F7BB7C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id_tipo_pagamento IS</w:t>
            </w:r>
          </w:p>
          <w:p w14:paraId="08451D4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B3149F">
              <w:rPr>
                <w:lang w:val="pt-BR"/>
              </w:rPr>
              <w:t>automáticamente.</w:t>
            </w:r>
            <w:proofErr w:type="gramEnd"/>
            <w:r w:rsidRPr="00B3149F">
              <w:rPr>
                <w:lang w:val="pt-BR"/>
              </w:rPr>
              <w:t>Seu conteúdo é obrigátorio.';</w:t>
            </w:r>
          </w:p>
          <w:p w14:paraId="5E815FDF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447CC8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vlr_fatura IS</w:t>
            </w:r>
          </w:p>
          <w:p w14:paraId="717CFFD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o valor total da fatura.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63700E4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CDFDF8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dt_vencimento IS</w:t>
            </w:r>
          </w:p>
          <w:p w14:paraId="138E366D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data de vencimento da fatura.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51CAAFEA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67CB865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COMMENT ON COLUMN </w:t>
            </w:r>
            <w:proofErr w:type="gramStart"/>
            <w:r w:rsidRPr="00B3149F">
              <w:rPr>
                <w:lang w:val="pt-BR"/>
              </w:rPr>
              <w:t>t_vt_fatura.</w:t>
            </w:r>
            <w:proofErr w:type="gramEnd"/>
            <w:r w:rsidRPr="00B3149F">
              <w:rPr>
                <w:lang w:val="pt-BR"/>
              </w:rPr>
              <w:t>dt_pagamento IS</w:t>
            </w:r>
          </w:p>
          <w:p w14:paraId="05EC90E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'Esse atributo irá receber a data de pagamento da fatura. Seu conteúdo é </w:t>
            </w:r>
            <w:proofErr w:type="gramStart"/>
            <w:r w:rsidRPr="00B3149F">
              <w:rPr>
                <w:lang w:val="pt-BR"/>
              </w:rPr>
              <w:t>obrigatório.</w:t>
            </w:r>
            <w:proofErr w:type="gramEnd"/>
            <w:r w:rsidRPr="00B3149F">
              <w:rPr>
                <w:lang w:val="pt-BR"/>
              </w:rPr>
              <w:t>';</w:t>
            </w:r>
          </w:p>
          <w:p w14:paraId="5F7F4EE5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32029FC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t_vt_fatura_cliente_idx ON</w:t>
            </w:r>
          </w:p>
          <w:p w14:paraId="29B76C8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t_vt_fatura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7CCC5B53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id_cliente</w:t>
            </w:r>
            <w:proofErr w:type="gramEnd"/>
          </w:p>
          <w:p w14:paraId="46D873E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lastRenderedPageBreak/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78E2CB84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2FA6710E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t_vt_fatura_itens_fatura_idx ON</w:t>
            </w:r>
          </w:p>
          <w:p w14:paraId="1F4BE15B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t_vt_fatura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3D112D8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id_itens_fatura</w:t>
            </w:r>
            <w:proofErr w:type="gramEnd"/>
          </w:p>
          <w:p w14:paraId="570CB39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1D519081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5D215BA2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>CREATE INDEX t_vt_fatura_tp_pagt_idx ON</w:t>
            </w:r>
          </w:p>
          <w:p w14:paraId="63C54D96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t_vt_fatura</w:t>
            </w:r>
            <w:proofErr w:type="gramEnd"/>
            <w:r w:rsidRPr="00B3149F">
              <w:rPr>
                <w:lang w:val="pt-BR"/>
              </w:rPr>
              <w:t xml:space="preserve"> (</w:t>
            </w:r>
          </w:p>
          <w:p w14:paraId="233E5760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    </w:t>
            </w:r>
            <w:proofErr w:type="gramStart"/>
            <w:r w:rsidRPr="00B3149F">
              <w:rPr>
                <w:lang w:val="pt-BR"/>
              </w:rPr>
              <w:t>id_tipo_pagamento</w:t>
            </w:r>
            <w:proofErr w:type="gramEnd"/>
          </w:p>
          <w:p w14:paraId="29AAB639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    </w:t>
            </w:r>
            <w:proofErr w:type="gramStart"/>
            <w:r w:rsidRPr="00B3149F">
              <w:rPr>
                <w:lang w:val="pt-BR"/>
              </w:rPr>
              <w:t>ASC )</w:t>
            </w:r>
            <w:proofErr w:type="gramEnd"/>
            <w:r w:rsidRPr="00B3149F">
              <w:rPr>
                <w:lang w:val="pt-BR"/>
              </w:rPr>
              <w:t>;</w:t>
            </w:r>
          </w:p>
          <w:p w14:paraId="151D72F7" w14:textId="77777777" w:rsidR="00B3149F" w:rsidRPr="00B3149F" w:rsidRDefault="00B3149F" w:rsidP="00B3149F">
            <w:pPr>
              <w:pStyle w:val="Cdigo-fonte"/>
              <w:rPr>
                <w:lang w:val="pt-BR"/>
              </w:rPr>
            </w:pPr>
          </w:p>
          <w:p w14:paraId="0244F182" w14:textId="25D0216F" w:rsidR="00D07BF0" w:rsidRPr="00EB0BD0" w:rsidRDefault="00B3149F" w:rsidP="00B3149F">
            <w:pPr>
              <w:pStyle w:val="Cdigo-fonte"/>
              <w:rPr>
                <w:lang w:val="pt-BR"/>
              </w:rPr>
            </w:pPr>
            <w:r w:rsidRPr="00B3149F">
              <w:rPr>
                <w:lang w:val="pt-BR"/>
              </w:rPr>
              <w:t xml:space="preserve">ALTER TABLE t_vt_fatura ADD CONSTRAINT t_vt_fatura_pk PRIMARY KEY </w:t>
            </w:r>
            <w:proofErr w:type="gramStart"/>
            <w:r w:rsidRPr="00B3149F">
              <w:rPr>
                <w:lang w:val="pt-BR"/>
              </w:rPr>
              <w:t xml:space="preserve">( </w:t>
            </w:r>
            <w:proofErr w:type="gramEnd"/>
            <w:r w:rsidRPr="00B3149F">
              <w:rPr>
                <w:lang w:val="pt-BR"/>
              </w:rPr>
              <w:t>id_fatura );</w:t>
            </w:r>
          </w:p>
        </w:tc>
      </w:tr>
    </w:tbl>
    <w:p w14:paraId="3BC022C9" w14:textId="6FF15EBE" w:rsidR="00D07BF0" w:rsidRDefault="00D07BF0" w:rsidP="00D07BF0">
      <w:pPr>
        <w:pStyle w:val="Legenda"/>
        <w:rPr>
          <w:b/>
        </w:rPr>
      </w:pPr>
      <w:r>
        <w:lastRenderedPageBreak/>
        <w:t xml:space="preserve">DDL da tabela </w:t>
      </w:r>
      <w:r w:rsidRPr="00D07BF0">
        <w:rPr>
          <w:b/>
        </w:rPr>
        <w:t>t_vt_fatura</w:t>
      </w:r>
    </w:p>
    <w:p w14:paraId="0724C734" w14:textId="77777777" w:rsidR="00AA6C92" w:rsidRDefault="00AA6C92" w:rsidP="00AA6C9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6C92" w:rsidRPr="006E055E" w14:paraId="2B7D0964" w14:textId="77777777" w:rsidTr="00E44BE8">
        <w:tc>
          <w:tcPr>
            <w:tcW w:w="9061" w:type="dxa"/>
          </w:tcPr>
          <w:p w14:paraId="78A950BF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t_vt_endereco</w:t>
            </w:r>
          </w:p>
          <w:p w14:paraId="128BADA5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t_vt_endereco_cliente_fk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</w:t>
            </w:r>
          </w:p>
          <w:p w14:paraId="139148F8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t_vt_cliente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);</w:t>
            </w:r>
          </w:p>
          <w:p w14:paraId="47A90425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3A10E62B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t_vt_fatura</w:t>
            </w:r>
          </w:p>
          <w:p w14:paraId="355ADA96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t_vt_fatura_cliente_fk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</w:t>
            </w:r>
          </w:p>
          <w:p w14:paraId="79807399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t_vt_cliente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);</w:t>
            </w:r>
          </w:p>
          <w:p w14:paraId="4FDF9CE2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50925DF2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t_vt_fatura</w:t>
            </w:r>
          </w:p>
          <w:p w14:paraId="1A2AF092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t_vt_fatura_itens_fat_fk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id_itens_fatura )</w:t>
            </w:r>
          </w:p>
          <w:p w14:paraId="7C5BDAD7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t_vt_itens_fatura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id_itens_fatura );</w:t>
            </w:r>
          </w:p>
          <w:p w14:paraId="6AE76715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4A6A8FEF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t_vt_fatura</w:t>
            </w:r>
          </w:p>
          <w:p w14:paraId="75208EAD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t_vt_fatura_tp_pag_fk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id_tipo_pagamento )</w:t>
            </w:r>
          </w:p>
          <w:p w14:paraId="7D0E6E4B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t_vt_tipo_pagamento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id_tipo_pagamento );</w:t>
            </w:r>
          </w:p>
          <w:p w14:paraId="2DAA1F38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727C7770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t_vt_itens_fatura</w:t>
            </w:r>
          </w:p>
          <w:p w14:paraId="2BFF0A8F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t_vt_itens_fat_serv_adil_fk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id_servico_adicional )</w:t>
            </w:r>
          </w:p>
          <w:p w14:paraId="7244E7FD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t_vt_servico_adicional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id_servico_adicional );</w:t>
            </w:r>
          </w:p>
          <w:p w14:paraId="5884BF28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77A65119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t_vt_itens_fatura</w:t>
            </w:r>
          </w:p>
          <w:p w14:paraId="428217AE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t_vt_itens_fatura_plano_fk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id_plano )</w:t>
            </w:r>
          </w:p>
          <w:p w14:paraId="13D341C2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t_vt_plano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id_plano );</w:t>
            </w:r>
          </w:p>
          <w:p w14:paraId="2A8E7742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3681F944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t_vt_login</w:t>
            </w:r>
          </w:p>
          <w:p w14:paraId="33447AD3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lastRenderedPageBreak/>
              <w:t xml:space="preserve">    ADD CONSTRAINT t_vt_login_cliente_fk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</w:t>
            </w:r>
          </w:p>
          <w:p w14:paraId="6528B150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t_vt_cliente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);</w:t>
            </w:r>
          </w:p>
          <w:p w14:paraId="652740E6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</w:p>
          <w:p w14:paraId="2DF1948B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>ALTER TABLE t_vt_telefone_contato</w:t>
            </w:r>
          </w:p>
          <w:p w14:paraId="27DC5BEF" w14:textId="77777777" w:rsidR="00C1656A" w:rsidRPr="00C1656A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ADD CONSTRAINT t_vt_tel_cont_cliente_fk FOREIGN KEY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</w:t>
            </w:r>
          </w:p>
          <w:p w14:paraId="5586B28F" w14:textId="4BBFA595" w:rsidR="00AA6C92" w:rsidRPr="00EB0BD0" w:rsidRDefault="00C1656A" w:rsidP="00C1656A">
            <w:pPr>
              <w:pStyle w:val="Cdigo-fonte"/>
              <w:rPr>
                <w:lang w:val="pt-BR"/>
              </w:rPr>
            </w:pPr>
            <w:r w:rsidRPr="00C1656A">
              <w:rPr>
                <w:lang w:val="pt-BR"/>
              </w:rPr>
              <w:t xml:space="preserve">        REFERENCES t_vt_cliente </w:t>
            </w:r>
            <w:proofErr w:type="gramStart"/>
            <w:r w:rsidRPr="00C1656A">
              <w:rPr>
                <w:lang w:val="pt-BR"/>
              </w:rPr>
              <w:t xml:space="preserve">( </w:t>
            </w:r>
            <w:proofErr w:type="gramEnd"/>
            <w:r w:rsidRPr="00C1656A">
              <w:rPr>
                <w:lang w:val="pt-BR"/>
              </w:rPr>
              <w:t>id_cliente );</w:t>
            </w:r>
          </w:p>
        </w:tc>
      </w:tr>
    </w:tbl>
    <w:p w14:paraId="76DE1B50" w14:textId="5472C4FB" w:rsidR="00AA6C92" w:rsidRDefault="00AA6C92" w:rsidP="00AA6C92">
      <w:pPr>
        <w:pStyle w:val="Legenda"/>
      </w:pPr>
      <w:r>
        <w:lastRenderedPageBreak/>
        <w:t xml:space="preserve">DDL de referência das chaves estrangeiras. </w:t>
      </w:r>
    </w:p>
    <w:p w14:paraId="4E97A8E9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</w:p>
    <w:p w14:paraId="4C1F0A36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  <w:r w:rsidRPr="00D47D54">
        <w:rPr>
          <w:b/>
          <w:sz w:val="28"/>
          <w:szCs w:val="28"/>
        </w:rPr>
        <w:t>Vocalize:</w:t>
      </w:r>
    </w:p>
    <w:p w14:paraId="5DD789CA" w14:textId="77777777" w:rsidR="00290ED6" w:rsidRPr="00D47D54" w:rsidRDefault="00290ED6" w:rsidP="00290ED6">
      <w:pPr>
        <w:pStyle w:val="Corpodetexto"/>
        <w:jc w:val="left"/>
        <w:rPr>
          <w:szCs w:val="24"/>
        </w:rPr>
      </w:pPr>
      <w:r>
        <w:rPr>
          <w:szCs w:val="24"/>
        </w:rPr>
        <w:t xml:space="preserve">Como mostrado no modelo relacional, a vocalize terá toda a base de dados da </w:t>
      </w:r>
      <w:proofErr w:type="gramStart"/>
      <w:r>
        <w:rPr>
          <w:szCs w:val="24"/>
        </w:rPr>
        <w:t>empresa(</w:t>
      </w:r>
      <w:proofErr w:type="gramEnd"/>
      <w:r>
        <w:rPr>
          <w:szCs w:val="24"/>
        </w:rPr>
        <w:t xml:space="preserve">Vocatalk) mais a parte do serviço prestado pela vocalize. </w:t>
      </w:r>
    </w:p>
    <w:p w14:paraId="30CDF1DC" w14:textId="77777777" w:rsidR="00290ED6" w:rsidRPr="00D07BF0" w:rsidRDefault="00290ED6" w:rsidP="00290ED6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72B8F729" w14:textId="77777777" w:rsidTr="00E44BE8">
        <w:trPr>
          <w:trHeight w:val="442"/>
        </w:trPr>
        <w:tc>
          <w:tcPr>
            <w:tcW w:w="9034" w:type="dxa"/>
          </w:tcPr>
          <w:p w14:paraId="67C458D7" w14:textId="77777777" w:rsidR="00290ED6" w:rsidRDefault="00290ED6" w:rsidP="00E44BE8">
            <w:pPr>
              <w:pStyle w:val="Cdigo-fonte"/>
            </w:pPr>
            <w:r>
              <w:t>CREATE TABLE t_vocalize_ligacao (</w:t>
            </w:r>
          </w:p>
          <w:p w14:paraId="72911ABA" w14:textId="77777777" w:rsidR="00290ED6" w:rsidRDefault="00290ED6" w:rsidP="00E44BE8">
            <w:pPr>
              <w:pStyle w:val="Cdigo-fonte"/>
            </w:pPr>
            <w:r>
              <w:t xml:space="preserve">    id_ligacao           NUMBER(8) NOT NULL,</w:t>
            </w:r>
          </w:p>
          <w:p w14:paraId="43BB3D9E" w14:textId="77777777" w:rsidR="00290ED6" w:rsidRDefault="00290ED6" w:rsidP="00E44BE8">
            <w:pPr>
              <w:pStyle w:val="Cdigo-fonte"/>
            </w:pPr>
            <w:r>
              <w:t xml:space="preserve">    id_cliente           NUMBER(8) NOT NULL,</w:t>
            </w:r>
          </w:p>
          <w:p w14:paraId="0137AD65" w14:textId="77777777" w:rsidR="00290ED6" w:rsidRDefault="00290ED6" w:rsidP="00E44BE8">
            <w:pPr>
              <w:pStyle w:val="Cdigo-fonte"/>
            </w:pPr>
            <w:r>
              <w:t xml:space="preserve">    dt_ligacao           DATE NOT NULL,</w:t>
            </w:r>
          </w:p>
          <w:p w14:paraId="5003AABF" w14:textId="77777777" w:rsidR="00290ED6" w:rsidRDefault="00290ED6" w:rsidP="00E44BE8">
            <w:pPr>
              <w:pStyle w:val="Cdigo-fonte"/>
            </w:pPr>
            <w:r>
              <w:t xml:space="preserve">    qtd_duracao          NUMBER(4) NOT NULL,</w:t>
            </w:r>
          </w:p>
          <w:p w14:paraId="37BA3DED" w14:textId="77777777" w:rsidR="00290ED6" w:rsidRDefault="00290ED6" w:rsidP="00E44BE8">
            <w:pPr>
              <w:pStyle w:val="Cdigo-fonte"/>
            </w:pPr>
            <w:r>
              <w:t xml:space="preserve">    ds_trancricao_audio  VARCHAR2(200) NOT NULL,</w:t>
            </w:r>
          </w:p>
          <w:p w14:paraId="7EE6788C" w14:textId="77777777" w:rsidR="00290ED6" w:rsidRDefault="00290ED6" w:rsidP="00E44BE8">
            <w:pPr>
              <w:pStyle w:val="Cdigo-fonte"/>
            </w:pPr>
            <w:r>
              <w:t xml:space="preserve">    ds_temperatura       VARCHAR2(200) NOT NULL</w:t>
            </w:r>
          </w:p>
          <w:p w14:paraId="6AAB8FB0" w14:textId="77777777" w:rsidR="00290ED6" w:rsidRDefault="00290ED6" w:rsidP="00E44BE8">
            <w:pPr>
              <w:pStyle w:val="Cdigo-fonte"/>
            </w:pPr>
            <w:r>
              <w:t>);</w:t>
            </w:r>
          </w:p>
          <w:p w14:paraId="52B4444E" w14:textId="77777777" w:rsidR="00290ED6" w:rsidRDefault="00290ED6" w:rsidP="00E44BE8">
            <w:pPr>
              <w:pStyle w:val="Cdigo-fonte"/>
            </w:pPr>
          </w:p>
          <w:p w14:paraId="68AD375B" w14:textId="77777777" w:rsidR="00290ED6" w:rsidRDefault="00290ED6" w:rsidP="00E44BE8">
            <w:pPr>
              <w:pStyle w:val="Cdigo-fonte"/>
            </w:pPr>
            <w:r>
              <w:t>COMMENT ON COLUMN t_vocalize_ligacao.id_ligacao IS</w:t>
            </w:r>
          </w:p>
          <w:p w14:paraId="583181C9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7E4CF327" w14:textId="77777777" w:rsidR="00290ED6" w:rsidRDefault="00290ED6" w:rsidP="00E44BE8">
            <w:pPr>
              <w:pStyle w:val="Cdigo-fonte"/>
            </w:pPr>
          </w:p>
          <w:p w14:paraId="69191806" w14:textId="77777777" w:rsidR="00290ED6" w:rsidRDefault="00290ED6" w:rsidP="00E44BE8">
            <w:pPr>
              <w:pStyle w:val="Cdigo-fonte"/>
            </w:pPr>
            <w:r>
              <w:t>COMMENT ON COLUMN t_vocalize_ligacao.id_cliente IS</w:t>
            </w:r>
          </w:p>
          <w:p w14:paraId="02BB9DF0" w14:textId="77777777" w:rsidR="00290ED6" w:rsidRDefault="00290ED6" w:rsidP="00E44BE8">
            <w:pPr>
              <w:pStyle w:val="Cdigo-fonte"/>
            </w:pPr>
            <w:r>
              <w:t xml:space="preserve">    'Esse atributo é a chave primária do cliente gerada automáticamente.Seu conteúdo é </w:t>
            </w:r>
            <w:proofErr w:type="gramStart"/>
            <w:r>
              <w:t>obrigátorio.';</w:t>
            </w:r>
            <w:proofErr w:type="gramEnd"/>
          </w:p>
          <w:p w14:paraId="72A6A80C" w14:textId="77777777" w:rsidR="00290ED6" w:rsidRDefault="00290ED6" w:rsidP="00E44BE8">
            <w:pPr>
              <w:pStyle w:val="Cdigo-fonte"/>
            </w:pPr>
          </w:p>
          <w:p w14:paraId="7E89C679" w14:textId="77777777" w:rsidR="00290ED6" w:rsidRDefault="00290ED6" w:rsidP="00E44BE8">
            <w:pPr>
              <w:pStyle w:val="Cdigo-fonte"/>
            </w:pPr>
            <w:r>
              <w:t>COMMENT ON COLUMN t_vocalize_ligacao.dt_ligacao IS</w:t>
            </w:r>
          </w:p>
          <w:p w14:paraId="0690194E" w14:textId="77777777" w:rsidR="00290ED6" w:rsidRDefault="00290ED6" w:rsidP="00E44BE8">
            <w:pPr>
              <w:pStyle w:val="Cdigo-fonte"/>
            </w:pPr>
            <w:r>
              <w:t xml:space="preserve">    'Esse atributo irá receber a data de ligação do cliente.Seu conteúdo é </w:t>
            </w:r>
            <w:proofErr w:type="gramStart"/>
            <w:r>
              <w:t>obrigatório.';</w:t>
            </w:r>
            <w:proofErr w:type="gramEnd"/>
          </w:p>
          <w:p w14:paraId="612776DD" w14:textId="77777777" w:rsidR="00290ED6" w:rsidRDefault="00290ED6" w:rsidP="00E44BE8">
            <w:pPr>
              <w:pStyle w:val="Cdigo-fonte"/>
            </w:pPr>
          </w:p>
          <w:p w14:paraId="4207D899" w14:textId="77777777" w:rsidR="00290ED6" w:rsidRDefault="00290ED6" w:rsidP="00E44BE8">
            <w:pPr>
              <w:pStyle w:val="Cdigo-fonte"/>
            </w:pPr>
            <w:r>
              <w:t>COMMENT ON COLUMN t_vocalize_ligacao.qtd_duracao IS</w:t>
            </w:r>
          </w:p>
          <w:p w14:paraId="420D3707" w14:textId="77777777" w:rsidR="00290ED6" w:rsidRDefault="00290ED6" w:rsidP="00E44BE8">
            <w:pPr>
              <w:pStyle w:val="Cdigo-fonte"/>
            </w:pPr>
            <w:r>
              <w:t xml:space="preserve">    'Esse atributo irá receber a quantidade de duração da ligação do cliente.Seu conteúdo é </w:t>
            </w:r>
            <w:proofErr w:type="gramStart"/>
            <w:r>
              <w:t>obrigatório.';</w:t>
            </w:r>
            <w:proofErr w:type="gramEnd"/>
          </w:p>
          <w:p w14:paraId="1004F265" w14:textId="77777777" w:rsidR="00290ED6" w:rsidRDefault="00290ED6" w:rsidP="00E44BE8">
            <w:pPr>
              <w:pStyle w:val="Cdigo-fonte"/>
            </w:pPr>
          </w:p>
          <w:p w14:paraId="28D3C0EB" w14:textId="77777777" w:rsidR="00290ED6" w:rsidRDefault="00290ED6" w:rsidP="00E44BE8">
            <w:pPr>
              <w:pStyle w:val="Cdigo-fonte"/>
            </w:pPr>
            <w:r>
              <w:t>COMMENT ON COLUMN t_vocalize_ligacao.ds_trancricao_audio IS</w:t>
            </w:r>
          </w:p>
          <w:p w14:paraId="5E9CC200" w14:textId="77777777" w:rsidR="00290ED6" w:rsidRDefault="00290ED6" w:rsidP="00E44BE8">
            <w:pPr>
              <w:pStyle w:val="Cdigo-fonte"/>
            </w:pPr>
            <w:r>
              <w:t xml:space="preserve">    'Esse atributo irá receber a transcrição do aúdio da ligação do cliente.Seu conteúdo é </w:t>
            </w:r>
            <w:proofErr w:type="gramStart"/>
            <w:r>
              <w:t>obrigatório.';</w:t>
            </w:r>
            <w:proofErr w:type="gramEnd"/>
          </w:p>
          <w:p w14:paraId="3ECB508B" w14:textId="77777777" w:rsidR="00290ED6" w:rsidRDefault="00290ED6" w:rsidP="00E44BE8">
            <w:pPr>
              <w:pStyle w:val="Cdigo-fonte"/>
            </w:pPr>
          </w:p>
          <w:p w14:paraId="18DDB678" w14:textId="77777777" w:rsidR="00290ED6" w:rsidRDefault="00290ED6" w:rsidP="00E44BE8">
            <w:pPr>
              <w:pStyle w:val="Cdigo-fonte"/>
            </w:pPr>
            <w:r>
              <w:t>COMMENT ON COLUMN t_vocalize_ligacao.ds_temperatura IS</w:t>
            </w:r>
          </w:p>
          <w:p w14:paraId="0CADE87F" w14:textId="77777777" w:rsidR="00290ED6" w:rsidRDefault="00290ED6" w:rsidP="00E44BE8">
            <w:pPr>
              <w:pStyle w:val="Cdigo-fonte"/>
            </w:pPr>
            <w:r>
              <w:lastRenderedPageBreak/>
              <w:t xml:space="preserve">    'Esse atributo irá receber a descriçaõ da temperatura da ligação do cliente.Seu conteúdo é </w:t>
            </w:r>
            <w:proofErr w:type="gramStart"/>
            <w:r>
              <w:t>obrigatório.';</w:t>
            </w:r>
            <w:proofErr w:type="gramEnd"/>
          </w:p>
          <w:p w14:paraId="06BD0DE2" w14:textId="77777777" w:rsidR="00290ED6" w:rsidRDefault="00290ED6" w:rsidP="00E44BE8">
            <w:pPr>
              <w:pStyle w:val="Cdigo-fonte"/>
            </w:pPr>
          </w:p>
          <w:p w14:paraId="1DCA3DFE" w14:textId="77777777" w:rsidR="00290ED6" w:rsidRDefault="00290ED6" w:rsidP="00E44BE8">
            <w:pPr>
              <w:pStyle w:val="Cdigo-fonte"/>
            </w:pPr>
            <w:r>
              <w:t>ALTER TABLE t_vocalize_ligacao ADD CONSTRAINT t_vocalize_ligacao_pk PRIMARY KEY ( id_ligacao );</w:t>
            </w:r>
          </w:p>
        </w:tc>
      </w:tr>
    </w:tbl>
    <w:p w14:paraId="3CEEE172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ligacao</w:t>
      </w:r>
    </w:p>
    <w:p w14:paraId="334BAE81" w14:textId="77777777" w:rsidR="00290ED6" w:rsidRDefault="00290ED6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37A53B7C" w14:textId="77777777" w:rsidTr="00E44BE8">
        <w:trPr>
          <w:trHeight w:val="442"/>
        </w:trPr>
        <w:tc>
          <w:tcPr>
            <w:tcW w:w="9034" w:type="dxa"/>
          </w:tcPr>
          <w:p w14:paraId="79724767" w14:textId="77777777" w:rsidR="00290ED6" w:rsidRDefault="00290ED6" w:rsidP="00E44BE8">
            <w:pPr>
              <w:pStyle w:val="Cdigo-fonte"/>
            </w:pPr>
            <w:r>
              <w:t>CREATE TABLE t_vocalize_feedback (</w:t>
            </w:r>
          </w:p>
          <w:p w14:paraId="302A31A1" w14:textId="77777777" w:rsidR="00290ED6" w:rsidRDefault="00290ED6" w:rsidP="00E44BE8">
            <w:pPr>
              <w:pStyle w:val="Cdigo-fonte"/>
            </w:pPr>
            <w:r>
              <w:t xml:space="preserve">    id_feedback         NUMBER(8) NOT NULL,</w:t>
            </w:r>
          </w:p>
          <w:p w14:paraId="5DBEC707" w14:textId="77777777" w:rsidR="00290ED6" w:rsidRDefault="00290ED6" w:rsidP="00E44BE8">
            <w:pPr>
              <w:pStyle w:val="Cdigo-fonte"/>
            </w:pPr>
            <w:r>
              <w:t xml:space="preserve">    id_ligacao          NUMBER(8) NOT NULL,</w:t>
            </w:r>
          </w:p>
          <w:p w14:paraId="7AE633B4" w14:textId="77777777" w:rsidR="00290ED6" w:rsidRDefault="00290ED6" w:rsidP="00E44BE8">
            <w:pPr>
              <w:pStyle w:val="Cdigo-fonte"/>
            </w:pPr>
            <w:r>
              <w:t xml:space="preserve">    nr_nivel_avaliacao  NUMBER(2),</w:t>
            </w:r>
          </w:p>
          <w:p w14:paraId="6C5A6A43" w14:textId="77777777" w:rsidR="00290ED6" w:rsidRDefault="00290ED6" w:rsidP="00E44BE8">
            <w:pPr>
              <w:pStyle w:val="Cdigo-fonte"/>
            </w:pPr>
            <w:r>
              <w:t xml:space="preserve">    ds_comentario       VARCHAR2(100)</w:t>
            </w:r>
          </w:p>
          <w:p w14:paraId="63AB7F81" w14:textId="77777777" w:rsidR="00290ED6" w:rsidRDefault="00290ED6" w:rsidP="00E44BE8">
            <w:pPr>
              <w:pStyle w:val="Cdigo-fonte"/>
            </w:pPr>
            <w:r>
              <w:t>);</w:t>
            </w:r>
          </w:p>
          <w:p w14:paraId="454758BF" w14:textId="77777777" w:rsidR="00290ED6" w:rsidRDefault="00290ED6" w:rsidP="00E44BE8">
            <w:pPr>
              <w:pStyle w:val="Cdigo-fonte"/>
            </w:pPr>
          </w:p>
          <w:p w14:paraId="5D246BE8" w14:textId="77777777" w:rsidR="00290ED6" w:rsidRDefault="00290ED6" w:rsidP="00E44BE8">
            <w:pPr>
              <w:pStyle w:val="Cdigo-fonte"/>
            </w:pPr>
            <w:r>
              <w:t>COMMENT ON COLUMN t_vocalize_feedback.id_feedback IS</w:t>
            </w:r>
          </w:p>
          <w:p w14:paraId="594C78EC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do feedback da ligação do cliente,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65C7E72C" w14:textId="77777777" w:rsidR="00290ED6" w:rsidRDefault="00290ED6" w:rsidP="00E44BE8">
            <w:pPr>
              <w:pStyle w:val="Cdigo-fonte"/>
            </w:pPr>
          </w:p>
          <w:p w14:paraId="40FC8356" w14:textId="77777777" w:rsidR="00290ED6" w:rsidRDefault="00290ED6" w:rsidP="00E44BE8">
            <w:pPr>
              <w:pStyle w:val="Cdigo-fonte"/>
            </w:pPr>
            <w:r>
              <w:t>COMMENT ON COLUMN t_vocalize_feedback.id_ligacao IS</w:t>
            </w:r>
          </w:p>
          <w:p w14:paraId="324759DA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764ED157" w14:textId="77777777" w:rsidR="00290ED6" w:rsidRDefault="00290ED6" w:rsidP="00E44BE8">
            <w:pPr>
              <w:pStyle w:val="Cdigo-fonte"/>
            </w:pPr>
          </w:p>
          <w:p w14:paraId="48C1EBF1" w14:textId="77777777" w:rsidR="00290ED6" w:rsidRDefault="00290ED6" w:rsidP="00E44BE8">
            <w:pPr>
              <w:pStyle w:val="Cdigo-fonte"/>
            </w:pPr>
            <w:r>
              <w:t>COMMENT ON COLUMN t_vocalize_feedback.nr_nivel_avaliacao IS</w:t>
            </w:r>
          </w:p>
          <w:p w14:paraId="5285679F" w14:textId="77777777" w:rsidR="00290ED6" w:rsidRDefault="00290ED6" w:rsidP="00E44BE8">
            <w:pPr>
              <w:pStyle w:val="Cdigo-fonte"/>
            </w:pPr>
            <w:r>
              <w:t xml:space="preserve">    'Esse atributo irá receber o número do nível de avaliação do feedback da ligação.Seu conteúdo é </w:t>
            </w:r>
            <w:proofErr w:type="gramStart"/>
            <w:r>
              <w:t>opcional.';</w:t>
            </w:r>
            <w:proofErr w:type="gramEnd"/>
          </w:p>
          <w:p w14:paraId="62E52E41" w14:textId="77777777" w:rsidR="00290ED6" w:rsidRDefault="00290ED6" w:rsidP="00E44BE8">
            <w:pPr>
              <w:pStyle w:val="Cdigo-fonte"/>
            </w:pPr>
          </w:p>
          <w:p w14:paraId="0D2C583F" w14:textId="77777777" w:rsidR="00290ED6" w:rsidRDefault="00290ED6" w:rsidP="00E44BE8">
            <w:pPr>
              <w:pStyle w:val="Cdigo-fonte"/>
            </w:pPr>
            <w:r>
              <w:t>COMMENT ON COLUMN t_vocalize_feedback.ds_comentario IS</w:t>
            </w:r>
          </w:p>
          <w:p w14:paraId="79421A30" w14:textId="77777777" w:rsidR="00290ED6" w:rsidRDefault="00290ED6" w:rsidP="00E44BE8">
            <w:pPr>
              <w:pStyle w:val="Cdigo-fonte"/>
            </w:pPr>
            <w:r>
              <w:t xml:space="preserve">    'Esse atributo irá receber o comentário do feedback da ligação.Seu conteúdo é </w:t>
            </w:r>
            <w:proofErr w:type="gramStart"/>
            <w:r>
              <w:t>opcional.';</w:t>
            </w:r>
            <w:proofErr w:type="gramEnd"/>
          </w:p>
          <w:p w14:paraId="77F39134" w14:textId="77777777" w:rsidR="00290ED6" w:rsidRDefault="00290ED6" w:rsidP="00E44BE8">
            <w:pPr>
              <w:pStyle w:val="Cdigo-fonte"/>
            </w:pPr>
          </w:p>
          <w:p w14:paraId="56167C23" w14:textId="77777777" w:rsidR="00290ED6" w:rsidRDefault="00290ED6" w:rsidP="00E44BE8">
            <w:pPr>
              <w:pStyle w:val="Cdigo-fonte"/>
            </w:pPr>
            <w:r>
              <w:t>ALTER TABLE t_vocalize_feedback ADD CONSTRAINT t_vocalize_feedback_pk PRIMARY KEY ( id_feedback );</w:t>
            </w:r>
          </w:p>
        </w:tc>
      </w:tr>
    </w:tbl>
    <w:p w14:paraId="58E7C5AF" w14:textId="77777777" w:rsidR="00290ED6" w:rsidRPr="00D47D54" w:rsidRDefault="00290ED6" w:rsidP="00290ED6">
      <w:pPr>
        <w:pStyle w:val="Corpodetexto"/>
        <w:rPr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feedback</w:t>
      </w:r>
    </w:p>
    <w:p w14:paraId="28FAD79B" w14:textId="77777777" w:rsidR="00AA6C92" w:rsidRPr="00AA6C92" w:rsidRDefault="00AA6C92" w:rsidP="00AA6C92">
      <w:pPr>
        <w:pStyle w:val="Corpodetexto"/>
      </w:pPr>
    </w:p>
    <w:p w14:paraId="678419D1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ED6" w:rsidRPr="006E055E" w14:paraId="28921B14" w14:textId="77777777" w:rsidTr="00E44BE8">
        <w:tc>
          <w:tcPr>
            <w:tcW w:w="9061" w:type="dxa"/>
          </w:tcPr>
          <w:p w14:paraId="060A52A2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>ALTER TABLE t_vocalize_feedback</w:t>
            </w:r>
          </w:p>
          <w:p w14:paraId="5510CB98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ADD CONSTRAINT t_vocalize_feedback_ligacao_fk FOREIGN KEY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id_ligacao )</w:t>
            </w:r>
          </w:p>
          <w:p w14:paraId="005F6FA6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    REFERENCES t_vocalize_ligacao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id_ligacao );</w:t>
            </w:r>
          </w:p>
          <w:p w14:paraId="684AD638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</w:p>
          <w:p w14:paraId="1A0914EA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lastRenderedPageBreak/>
              <w:t>ALTER TABLE t_vocalize_ligacao</w:t>
            </w:r>
          </w:p>
          <w:p w14:paraId="69740C74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ADD CONSTRAINT t_vocalize_ligacao_cliente_fk FOREIGN KEY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id_cliente )</w:t>
            </w:r>
          </w:p>
          <w:p w14:paraId="478DDE33" w14:textId="240EA7DE" w:rsidR="00290ED6" w:rsidRPr="00EB0BD0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    REFERENCES t_vt_cliente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id_cliente );</w:t>
            </w:r>
          </w:p>
        </w:tc>
      </w:tr>
    </w:tbl>
    <w:p w14:paraId="08258BDC" w14:textId="77777777" w:rsidR="00290ED6" w:rsidRDefault="00290ED6" w:rsidP="00290ED6">
      <w:pPr>
        <w:pStyle w:val="Legenda"/>
      </w:pPr>
      <w:r>
        <w:lastRenderedPageBreak/>
        <w:t xml:space="preserve">DDL de referência das chaves estrangeiras. </w:t>
      </w:r>
    </w:p>
    <w:p w14:paraId="2C16DEC9" w14:textId="77777777" w:rsidR="00D07BF0" w:rsidRPr="00D07BF0" w:rsidRDefault="00D07BF0" w:rsidP="00D07BF0">
      <w:pPr>
        <w:pStyle w:val="Corpodetexto"/>
      </w:pPr>
    </w:p>
    <w:p w14:paraId="3E91C01C" w14:textId="77777777" w:rsidR="00D07BF0" w:rsidRPr="00D07BF0" w:rsidRDefault="00D07BF0" w:rsidP="00D07BF0">
      <w:pPr>
        <w:pStyle w:val="Corpodetexto"/>
      </w:pPr>
    </w:p>
    <w:p w14:paraId="704F9CC1" w14:textId="393D9D90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0BD26420" w14:textId="2157C5B1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3F47D544" w14:textId="41CD73DC" w:rsidR="001C0C3D" w:rsidRDefault="001C0C3D" w:rsidP="001C0C3D">
      <w:pPr>
        <w:pStyle w:val="Corpodetexto"/>
        <w:ind w:firstLine="0"/>
        <w:jc w:val="center"/>
        <w:rPr>
          <w:sz w:val="20"/>
          <w:szCs w:val="20"/>
        </w:rPr>
      </w:pPr>
    </w:p>
    <w:p w14:paraId="48AD2C83" w14:textId="36918A03" w:rsidR="0048324B" w:rsidRDefault="0048324B" w:rsidP="000906E4">
      <w:pPr>
        <w:pStyle w:val="Corpodetexto"/>
        <w:ind w:firstLine="0"/>
        <w:jc w:val="center"/>
      </w:pPr>
    </w:p>
    <w:p w14:paraId="08686890" w14:textId="28801D21" w:rsidR="0048324B" w:rsidRDefault="0048324B">
      <w:pPr>
        <w:spacing w:after="0" w:line="240" w:lineRule="auto"/>
        <w:ind w:firstLine="0"/>
        <w:jc w:val="left"/>
      </w:pPr>
      <w:r>
        <w:br w:type="page"/>
      </w:r>
    </w:p>
    <w:p w14:paraId="14B4B504" w14:textId="2C400689" w:rsidR="0048324B" w:rsidRPr="00DD4030" w:rsidRDefault="0048324B" w:rsidP="004A05C4">
      <w:pPr>
        <w:pStyle w:val="Ttulo2"/>
      </w:pPr>
      <w:bookmarkStart w:id="9" w:name="_Toc67673074"/>
      <w:proofErr w:type="gramStart"/>
      <w:r w:rsidRPr="00DD4030">
        <w:lastRenderedPageBreak/>
        <w:t>6</w:t>
      </w:r>
      <w:proofErr w:type="gramEnd"/>
      <w:r w:rsidRPr="00DD4030">
        <w:t xml:space="preserve"> – Data Manupulation Language – DML (INSERT)</w:t>
      </w:r>
      <w:bookmarkEnd w:id="9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48324B" w14:paraId="0E308344" w14:textId="77777777" w:rsidTr="00B33C31">
        <w:trPr>
          <w:trHeight w:val="442"/>
        </w:trPr>
        <w:tc>
          <w:tcPr>
            <w:tcW w:w="9034" w:type="dxa"/>
          </w:tcPr>
          <w:p w14:paraId="1197F469" w14:textId="77777777" w:rsidR="00EC4FAE" w:rsidRDefault="00EC4FAE" w:rsidP="00EC4FAE">
            <w:pPr>
              <w:pStyle w:val="Cdigo-fonte"/>
            </w:pPr>
            <w:r>
              <w:t>-- Inserindo dados na tabela t_vt_cliente</w:t>
            </w:r>
          </w:p>
          <w:p w14:paraId="0D881C17" w14:textId="77777777" w:rsidR="00EC4FAE" w:rsidRDefault="00EC4FAE" w:rsidP="00EC4FAE">
            <w:pPr>
              <w:pStyle w:val="Cdigo-fonte"/>
            </w:pPr>
            <w:r>
              <w:t>INSERT INTO t_vt_cliente VALUES (1, 'João da Silva', '12345678901', TO_DATE('2019-10-10', 'YYYY-MM-DD'));</w:t>
            </w:r>
          </w:p>
          <w:p w14:paraId="39AA5DD2" w14:textId="77777777" w:rsidR="00EC4FAE" w:rsidRDefault="00EC4FAE" w:rsidP="00EC4FAE">
            <w:pPr>
              <w:pStyle w:val="Cdigo-fonte"/>
            </w:pPr>
            <w:r>
              <w:t>INSERT INTO t_vt_cliente VALUES (2, 'Maria Oliveira', '23456789012', TO_DATE('2020-01-10', 'YYYY-MM-DD'));</w:t>
            </w:r>
          </w:p>
          <w:p w14:paraId="57DE155C" w14:textId="77777777" w:rsidR="00EC4FAE" w:rsidRDefault="00EC4FAE" w:rsidP="00EC4FAE">
            <w:pPr>
              <w:pStyle w:val="Cdigo-fonte"/>
            </w:pPr>
            <w:r>
              <w:t>INSERT INTO t_vt_cliente VALUES (3, 'Pedro Souza', '34567890123', TO_DATE('2015-01-18', 'YYYY-MM-DD'));</w:t>
            </w:r>
          </w:p>
          <w:p w14:paraId="7DE63C9D" w14:textId="77777777" w:rsidR="00EC4FAE" w:rsidRDefault="00EC4FAE" w:rsidP="00EC4FAE">
            <w:pPr>
              <w:pStyle w:val="Cdigo-fonte"/>
            </w:pPr>
            <w:r>
              <w:t>INSERT INTO t_vt_cliente VALUES (4, 'Ana Pereira', '45678901234', TO_DATE('2019-09-19', 'YYYY-MM-DD'));</w:t>
            </w:r>
          </w:p>
          <w:p w14:paraId="04B05D35" w14:textId="77777777" w:rsidR="00EC4FAE" w:rsidRDefault="00EC4FAE" w:rsidP="00EC4FAE">
            <w:pPr>
              <w:pStyle w:val="Cdigo-fonte"/>
            </w:pPr>
            <w:r>
              <w:t>INSERT INTO t_vt_cliente VALUES (5, 'Lucas Santos', '56789012345', TO_DATE('2017-06-18', 'YYYY-MM-DD'));</w:t>
            </w:r>
          </w:p>
          <w:p w14:paraId="7CF46BA1" w14:textId="77777777" w:rsidR="00EC4FAE" w:rsidRDefault="00EC4FAE" w:rsidP="00EC4FAE">
            <w:pPr>
              <w:pStyle w:val="Cdigo-fonte"/>
            </w:pPr>
            <w:r>
              <w:t>INSERT INTO t_vt_cliente VALUES (6, 'Mariana Costa', '67890123456', TO_DATE('2018-01-10', 'YYYY-MM-DD'));</w:t>
            </w:r>
          </w:p>
          <w:p w14:paraId="47D1F43A" w14:textId="77777777" w:rsidR="00EC4FAE" w:rsidRDefault="00EC4FAE" w:rsidP="00EC4FAE">
            <w:pPr>
              <w:pStyle w:val="Cdigo-fonte"/>
            </w:pPr>
            <w:r>
              <w:t>INSERT INTO t_vt_cliente VALUES (7, 'Gabriel Fernandes', '78901234567', TO_DATE('2019-01-10', 'YYYY-MM-DD'));</w:t>
            </w:r>
          </w:p>
          <w:p w14:paraId="5C932EC2" w14:textId="77777777" w:rsidR="00EC4FAE" w:rsidRDefault="00EC4FAE" w:rsidP="00EC4FAE">
            <w:pPr>
              <w:pStyle w:val="Cdigo-fonte"/>
            </w:pPr>
            <w:r>
              <w:t>INSERT INTO t_vt_cliente VALUES (8, 'Carla Silva', '89012345678', TO_DATE('2018-04-23', 'YYYY-MM-DD'));</w:t>
            </w:r>
          </w:p>
          <w:p w14:paraId="1575B294" w14:textId="77777777" w:rsidR="00EC4FAE" w:rsidRDefault="00EC4FAE" w:rsidP="00EC4FAE">
            <w:pPr>
              <w:pStyle w:val="Cdigo-fonte"/>
            </w:pPr>
            <w:r>
              <w:t>INSERT INTO t_vt_cliente VALUES (9, 'Rafaela Oliveira', '90123456789', TO_DATE('2022-11-10', 'YYYY-MM-DD'));</w:t>
            </w:r>
          </w:p>
          <w:p w14:paraId="71561354" w14:textId="5F509308" w:rsidR="0048324B" w:rsidRDefault="00EC4FAE" w:rsidP="00EC4FAE">
            <w:pPr>
              <w:pStyle w:val="Cdigo-fonte"/>
            </w:pPr>
            <w:r>
              <w:t>INSERT INTO t_vt_cliente VALUES (10, 'Daniel Santos', '01234567890', TO_DATE('2022-03-11', 'YYYY-MM-DD'));</w:t>
            </w:r>
          </w:p>
        </w:tc>
      </w:tr>
    </w:tbl>
    <w:p w14:paraId="76288404" w14:textId="49B18ACD" w:rsidR="0048324B" w:rsidRDefault="00DD4030" w:rsidP="0048324B">
      <w:pPr>
        <w:pStyle w:val="Legenda"/>
      </w:pPr>
      <w:r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B33C31">
        <w:t>s</w:t>
      </w:r>
      <w:proofErr w:type="gramStart"/>
      <w:r w:rsidR="00B33C31">
        <w:t xml:space="preserve"> </w:t>
      </w:r>
      <w:r w:rsidR="0048324B">
        <w:t xml:space="preserve"> </w:t>
      </w:r>
      <w:proofErr w:type="gramEnd"/>
      <w:r w:rsidR="00B33C31" w:rsidRPr="00B33C31">
        <w:t xml:space="preserve">na tabela </w:t>
      </w:r>
      <w:r w:rsidR="00B33C31" w:rsidRPr="00B33C31">
        <w:rPr>
          <w:b/>
        </w:rPr>
        <w:t>t_vt_cliente</w:t>
      </w:r>
      <w:r w:rsidR="00B33C31">
        <w:rPr>
          <w:b/>
        </w:rPr>
        <w:t>.</w:t>
      </w:r>
    </w:p>
    <w:p w14:paraId="083E9D58" w14:textId="77777777" w:rsidR="00326974" w:rsidRDefault="00326974" w:rsidP="00326974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26974" w14:paraId="6359C1CC" w14:textId="77777777" w:rsidTr="00E44BE8">
        <w:trPr>
          <w:trHeight w:val="442"/>
        </w:trPr>
        <w:tc>
          <w:tcPr>
            <w:tcW w:w="9034" w:type="dxa"/>
          </w:tcPr>
          <w:p w14:paraId="05AAAA17" w14:textId="77777777" w:rsidR="00380E9E" w:rsidRDefault="00380E9E" w:rsidP="00380E9E">
            <w:pPr>
              <w:pStyle w:val="Cdigo-fonte"/>
            </w:pPr>
            <w:r>
              <w:t>-- Inserindo dados na tabela t_vt_telefone_contato</w:t>
            </w:r>
          </w:p>
          <w:p w14:paraId="7F4BEC66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1EB9002A" w14:textId="77777777" w:rsidR="00380E9E" w:rsidRDefault="00380E9E" w:rsidP="00380E9E">
            <w:pPr>
              <w:pStyle w:val="Cdigo-fonte"/>
            </w:pPr>
            <w:r>
              <w:t>VALUES (1, 1, '11', '98326-2722', 'Celular');</w:t>
            </w:r>
          </w:p>
          <w:p w14:paraId="3A480F85" w14:textId="77777777" w:rsidR="00380E9E" w:rsidRDefault="00380E9E" w:rsidP="00380E9E">
            <w:pPr>
              <w:pStyle w:val="Cdigo-fonte"/>
            </w:pPr>
          </w:p>
          <w:p w14:paraId="798826FF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774D01FD" w14:textId="77777777" w:rsidR="00380E9E" w:rsidRDefault="00380E9E" w:rsidP="00380E9E">
            <w:pPr>
              <w:pStyle w:val="Cdigo-fonte"/>
            </w:pPr>
            <w:r>
              <w:t>VALUES (2, 2, '11', '99212-4299', 'Comercial');</w:t>
            </w:r>
          </w:p>
          <w:p w14:paraId="605242C4" w14:textId="77777777" w:rsidR="00380E9E" w:rsidRDefault="00380E9E" w:rsidP="00380E9E">
            <w:pPr>
              <w:pStyle w:val="Cdigo-fonte"/>
            </w:pPr>
          </w:p>
          <w:p w14:paraId="4ED83CC8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58A0ADDB" w14:textId="77777777" w:rsidR="00380E9E" w:rsidRDefault="00380E9E" w:rsidP="00380E9E">
            <w:pPr>
              <w:pStyle w:val="Cdigo-fonte"/>
            </w:pPr>
            <w:r>
              <w:t>VALUES (3, 3, '13', '99905-7242', 'Celular');</w:t>
            </w:r>
          </w:p>
          <w:p w14:paraId="273A854C" w14:textId="77777777" w:rsidR="00380E9E" w:rsidRDefault="00380E9E" w:rsidP="00380E9E">
            <w:pPr>
              <w:pStyle w:val="Cdigo-fonte"/>
            </w:pPr>
          </w:p>
          <w:p w14:paraId="0B188D2E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47ECC5A6" w14:textId="77777777" w:rsidR="00380E9E" w:rsidRDefault="00380E9E" w:rsidP="00380E9E">
            <w:pPr>
              <w:pStyle w:val="Cdigo-fonte"/>
            </w:pPr>
            <w:r>
              <w:t>VALUES (4, 4, '15', '97138-8236', 'Residencial');</w:t>
            </w:r>
          </w:p>
          <w:p w14:paraId="61674406" w14:textId="77777777" w:rsidR="00380E9E" w:rsidRDefault="00380E9E" w:rsidP="00380E9E">
            <w:pPr>
              <w:pStyle w:val="Cdigo-fonte"/>
            </w:pPr>
          </w:p>
          <w:p w14:paraId="51A98866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6FE2924F" w14:textId="77777777" w:rsidR="00380E9E" w:rsidRDefault="00380E9E" w:rsidP="00380E9E">
            <w:pPr>
              <w:pStyle w:val="Cdigo-fonte"/>
            </w:pPr>
            <w:r>
              <w:t>VALUES (5, 5, '12', '98470-4329', 'Celular');</w:t>
            </w:r>
          </w:p>
          <w:p w14:paraId="6213D80F" w14:textId="77777777" w:rsidR="00380E9E" w:rsidRDefault="00380E9E" w:rsidP="00380E9E">
            <w:pPr>
              <w:pStyle w:val="Cdigo-fonte"/>
            </w:pPr>
          </w:p>
          <w:p w14:paraId="2E549EED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7F61BE04" w14:textId="77777777" w:rsidR="00380E9E" w:rsidRDefault="00380E9E" w:rsidP="00380E9E">
            <w:pPr>
              <w:pStyle w:val="Cdigo-fonte"/>
            </w:pPr>
            <w:r>
              <w:t>VALUES (6, 6, '11', '99121-1382', 'Comercial');</w:t>
            </w:r>
          </w:p>
          <w:p w14:paraId="63C38A13" w14:textId="77777777" w:rsidR="00380E9E" w:rsidRDefault="00380E9E" w:rsidP="00380E9E">
            <w:pPr>
              <w:pStyle w:val="Cdigo-fonte"/>
            </w:pPr>
          </w:p>
          <w:p w14:paraId="5F94E706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6E6FAF23" w14:textId="77777777" w:rsidR="00380E9E" w:rsidRDefault="00380E9E" w:rsidP="00380E9E">
            <w:pPr>
              <w:pStyle w:val="Cdigo-fonte"/>
            </w:pPr>
            <w:r>
              <w:t>VALUES (7, 7, '11', '97376-4351', 'Celular');</w:t>
            </w:r>
          </w:p>
          <w:p w14:paraId="4D9EC960" w14:textId="77777777" w:rsidR="00380E9E" w:rsidRDefault="00380E9E" w:rsidP="00380E9E">
            <w:pPr>
              <w:pStyle w:val="Cdigo-fonte"/>
            </w:pPr>
          </w:p>
          <w:p w14:paraId="5FA044DC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227E95B9" w14:textId="77777777" w:rsidR="00380E9E" w:rsidRDefault="00380E9E" w:rsidP="00380E9E">
            <w:pPr>
              <w:pStyle w:val="Cdigo-fonte"/>
            </w:pPr>
            <w:r>
              <w:t>VALUES (8, 8, '19', '98472-8414', 'Comercial');</w:t>
            </w:r>
          </w:p>
          <w:p w14:paraId="6D429FF6" w14:textId="77777777" w:rsidR="00380E9E" w:rsidRDefault="00380E9E" w:rsidP="00380E9E">
            <w:pPr>
              <w:pStyle w:val="Cdigo-fonte"/>
            </w:pPr>
          </w:p>
          <w:p w14:paraId="2FFFA4B1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7D5DEB98" w14:textId="77777777" w:rsidR="00380E9E" w:rsidRDefault="00380E9E" w:rsidP="00380E9E">
            <w:pPr>
              <w:pStyle w:val="Cdigo-fonte"/>
            </w:pPr>
            <w:r>
              <w:t>VALUES (9, 9, '16', '96715-7166', 'Celular');</w:t>
            </w:r>
          </w:p>
          <w:p w14:paraId="1724297F" w14:textId="77777777" w:rsidR="00380E9E" w:rsidRDefault="00380E9E" w:rsidP="00380E9E">
            <w:pPr>
              <w:pStyle w:val="Cdigo-fonte"/>
            </w:pPr>
          </w:p>
          <w:p w14:paraId="6158A99A" w14:textId="77777777" w:rsidR="00380E9E" w:rsidRDefault="00380E9E" w:rsidP="00380E9E">
            <w:pPr>
              <w:pStyle w:val="Cdigo-fonte"/>
            </w:pPr>
            <w:r>
              <w:t>INSERT INTO t_vt_telefone_contato (id_telefone_contato, id_cliente, nr_ddd, nr_telefone, tp_contato)</w:t>
            </w:r>
          </w:p>
          <w:p w14:paraId="3174A7E5" w14:textId="216F6931" w:rsidR="00326974" w:rsidRDefault="00380E9E" w:rsidP="00380E9E">
            <w:pPr>
              <w:pStyle w:val="Cdigo-fonte"/>
            </w:pPr>
            <w:r>
              <w:t>VALUES (10, 10, '12', '98430-1162', 'Comercial');</w:t>
            </w:r>
          </w:p>
        </w:tc>
      </w:tr>
    </w:tbl>
    <w:p w14:paraId="056CA580" w14:textId="1FC4C553" w:rsidR="00326974" w:rsidRDefault="00326974" w:rsidP="00326974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B33C31">
        <w:rPr>
          <w:b/>
        </w:rPr>
        <w:t>t_vt_</w:t>
      </w:r>
      <w:r>
        <w:rPr>
          <w:b/>
        </w:rPr>
        <w:t>telefone_contato.</w:t>
      </w:r>
    </w:p>
    <w:p w14:paraId="79713D03" w14:textId="77777777" w:rsidR="00326974" w:rsidRDefault="00326974" w:rsidP="00B33C31">
      <w:pPr>
        <w:pStyle w:val="Corpodetexto"/>
      </w:pPr>
    </w:p>
    <w:p w14:paraId="266485E4" w14:textId="77777777" w:rsidR="00326974" w:rsidRDefault="00326974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7C2AA848" w14:textId="77777777" w:rsidTr="00D07BF0">
        <w:trPr>
          <w:trHeight w:val="442"/>
        </w:trPr>
        <w:tc>
          <w:tcPr>
            <w:tcW w:w="9034" w:type="dxa"/>
          </w:tcPr>
          <w:p w14:paraId="6D6B99F6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53FE6169" w14:textId="77777777" w:rsidR="00B33C31" w:rsidRDefault="00B33C31" w:rsidP="00B33C31">
            <w:pPr>
              <w:pStyle w:val="Cdigo-fonte"/>
            </w:pPr>
            <w:r>
              <w:t>VALUES (1, 1, 'Rua Augusta', 1000, 'Apto 101', 'Consolação', 'São Paulo', 'SP', '01310100');</w:t>
            </w:r>
          </w:p>
          <w:p w14:paraId="60EBDA53" w14:textId="77777777" w:rsidR="00B33C31" w:rsidRDefault="00B33C31" w:rsidP="00B33C31">
            <w:pPr>
              <w:pStyle w:val="Cdigo-fonte"/>
            </w:pPr>
          </w:p>
          <w:p w14:paraId="5323928B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16B9CA05" w14:textId="77777777" w:rsidR="00B33C31" w:rsidRDefault="00B33C31" w:rsidP="00B33C31">
            <w:pPr>
              <w:pStyle w:val="Cdigo-fonte"/>
            </w:pPr>
            <w:r>
              <w:t>VALUES (2, 2, 'Rua da Consolação', 2500, 'Apto 302', 'Cerqueira César', 'São Paulo', 'SP', '01301001');</w:t>
            </w:r>
          </w:p>
          <w:p w14:paraId="7087EE64" w14:textId="77777777" w:rsidR="00B33C31" w:rsidRDefault="00B33C31" w:rsidP="00B33C31">
            <w:pPr>
              <w:pStyle w:val="Cdigo-fonte"/>
            </w:pPr>
          </w:p>
          <w:p w14:paraId="29D16498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610CF535" w14:textId="77777777" w:rsidR="00B33C31" w:rsidRDefault="00B33C31" w:rsidP="00B33C31">
            <w:pPr>
              <w:pStyle w:val="Cdigo-fonte"/>
            </w:pPr>
            <w:r>
              <w:t>VALUES (3, 3, 'Avenida Brigadeiro Faria Lima', 2000, 'Conj. 501', 'Jardim Paulistano', 'São Paulo', 'SP', '01452001');</w:t>
            </w:r>
          </w:p>
          <w:p w14:paraId="4927D1DD" w14:textId="77777777" w:rsidR="00B33C31" w:rsidRDefault="00B33C31" w:rsidP="00B33C31">
            <w:pPr>
              <w:pStyle w:val="Cdigo-fonte"/>
            </w:pPr>
          </w:p>
          <w:p w14:paraId="17AADC6F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10D75D4D" w14:textId="77777777" w:rsidR="00B33C31" w:rsidRDefault="00B33C31" w:rsidP="00B33C31">
            <w:pPr>
              <w:pStyle w:val="Cdigo-fonte"/>
            </w:pPr>
            <w:r>
              <w:t>VALUES (4, 4, 'Rua Joaquim Antunes', 361, 'Apto 102', 'Pinheiros', 'São Paulo', 'SP', '05415010');</w:t>
            </w:r>
          </w:p>
          <w:p w14:paraId="312317AF" w14:textId="77777777" w:rsidR="00B33C31" w:rsidRDefault="00B33C31" w:rsidP="00B33C31">
            <w:pPr>
              <w:pStyle w:val="Cdigo-fonte"/>
            </w:pPr>
          </w:p>
          <w:p w14:paraId="2A505DB5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6827A704" w14:textId="77777777" w:rsidR="00B33C31" w:rsidRDefault="00B33C31" w:rsidP="00B33C31">
            <w:pPr>
              <w:pStyle w:val="Cdigo-fonte"/>
            </w:pPr>
            <w:r>
              <w:t>VALUES (5, 5, 'Rua Oscar Freire', 2052, 'Loja 01', 'Cerqueira César', 'São Paulo', 'SP', '05409011');</w:t>
            </w:r>
          </w:p>
          <w:p w14:paraId="543F427B" w14:textId="77777777" w:rsidR="00B33C31" w:rsidRDefault="00B33C31" w:rsidP="00B33C31">
            <w:pPr>
              <w:pStyle w:val="Cdigo-fonte"/>
            </w:pPr>
          </w:p>
          <w:p w14:paraId="19E65675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348F7DF4" w14:textId="77777777" w:rsidR="00B33C31" w:rsidRDefault="00B33C31" w:rsidP="00B33C31">
            <w:pPr>
              <w:pStyle w:val="Cdigo-fonte"/>
            </w:pPr>
            <w:r>
              <w:t>VALUES (6, 6, 'Rua dos Pinheiros', 940, 'Sala 3', 'Pinheiros', 'São Paulo', 'SP', '05422001');</w:t>
            </w:r>
          </w:p>
          <w:p w14:paraId="7FDFBCFF" w14:textId="77777777" w:rsidR="00B33C31" w:rsidRDefault="00B33C31" w:rsidP="00B33C31">
            <w:pPr>
              <w:pStyle w:val="Cdigo-fonte"/>
            </w:pPr>
          </w:p>
          <w:p w14:paraId="45628E27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70F4503F" w14:textId="77777777" w:rsidR="00B33C31" w:rsidRDefault="00B33C31" w:rsidP="00B33C31">
            <w:pPr>
              <w:pStyle w:val="Cdigo-fonte"/>
            </w:pPr>
            <w:r>
              <w:t>VALUES (7, 7, 'Rua Pamplona', 1200, 'Apto 41', 'Jardim Paulista', 'São Paulo', 'SP', '01405002');</w:t>
            </w:r>
          </w:p>
          <w:p w14:paraId="67B7782C" w14:textId="77777777" w:rsidR="00B33C31" w:rsidRDefault="00B33C31" w:rsidP="00B33C31">
            <w:pPr>
              <w:pStyle w:val="Cdigo-fonte"/>
            </w:pPr>
          </w:p>
          <w:p w14:paraId="048A106C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3FA4A9F2" w14:textId="77777777" w:rsidR="00B33C31" w:rsidRDefault="00B33C31" w:rsidP="00B33C31">
            <w:pPr>
              <w:pStyle w:val="Cdigo-fonte"/>
            </w:pPr>
            <w:r>
              <w:t>VALUES (8, 8, 'Rua Augusta', 1524, 'Sala 201', 'Consolação', 'São Paulo', 'SP', '01304001');</w:t>
            </w:r>
          </w:p>
          <w:p w14:paraId="2B1870EC" w14:textId="77777777" w:rsidR="00B33C31" w:rsidRDefault="00B33C31" w:rsidP="00B33C31">
            <w:pPr>
              <w:pStyle w:val="Cdigo-fonte"/>
            </w:pPr>
          </w:p>
          <w:p w14:paraId="63B0D690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1224416F" w14:textId="77777777" w:rsidR="00B33C31" w:rsidRDefault="00B33C31" w:rsidP="00B33C31">
            <w:pPr>
              <w:pStyle w:val="Cdigo-fonte"/>
            </w:pPr>
            <w:r>
              <w:t>VALUES (9, 9, 'Avenida Paulista', 1578, 'Conj. 1201', 'Bela Vista', 'São Paulo', 'SP', '01310916');</w:t>
            </w:r>
          </w:p>
          <w:p w14:paraId="13EF011D" w14:textId="77777777" w:rsidR="00B33C31" w:rsidRDefault="00B33C31" w:rsidP="00B33C31">
            <w:pPr>
              <w:pStyle w:val="Cdigo-fonte"/>
            </w:pPr>
          </w:p>
          <w:p w14:paraId="530A7B71" w14:textId="77777777" w:rsidR="00B33C31" w:rsidRDefault="00B33C31" w:rsidP="00B33C31">
            <w:pPr>
              <w:pStyle w:val="Cdigo-fonte"/>
            </w:pPr>
            <w:r>
              <w:t xml:space="preserve">INSERT INTO t_vt_endereco (id_endereco, id_cliente, nm_logradouro, nr_logradouro, ds_complemento, nm_bairro, nm_cidade, nm_estado, ds_cep) </w:t>
            </w:r>
          </w:p>
          <w:p w14:paraId="41C6A166" w14:textId="542E89F2" w:rsidR="00B33C31" w:rsidRDefault="00B33C31" w:rsidP="00B33C31">
            <w:pPr>
              <w:pStyle w:val="Cdigo-fonte"/>
            </w:pPr>
            <w:r>
              <w:t>VALUES (10, 10, 'Rua Carlos Comenale', 57, 'Apto 62', 'Cerqueira César', 'São Paulo', 'SP', '01422040');</w:t>
            </w:r>
          </w:p>
        </w:tc>
      </w:tr>
    </w:tbl>
    <w:p w14:paraId="0B86D762" w14:textId="54F3C6E8" w:rsidR="00B33C31" w:rsidRDefault="00B33C31" w:rsidP="00B33C31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B33C31">
        <w:rPr>
          <w:b/>
        </w:rPr>
        <w:t>t_vt_endereco</w:t>
      </w:r>
      <w:r>
        <w:rPr>
          <w:b/>
        </w:rPr>
        <w:t>.</w:t>
      </w:r>
    </w:p>
    <w:p w14:paraId="4F017C6E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2838248B" w14:textId="77777777" w:rsidTr="00D07BF0">
        <w:trPr>
          <w:trHeight w:val="442"/>
        </w:trPr>
        <w:tc>
          <w:tcPr>
            <w:tcW w:w="9034" w:type="dxa"/>
          </w:tcPr>
          <w:p w14:paraId="5AE77E5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DE790D2" w14:textId="77777777" w:rsidR="00D07BF0" w:rsidRDefault="00D07BF0" w:rsidP="00D07BF0">
            <w:pPr>
              <w:pStyle w:val="Cdigo-fonte"/>
            </w:pPr>
            <w:r>
              <w:t>VALUES (1, 1, 'joao.silva@gmail.com', 'senha123', SYSDATE-30);</w:t>
            </w:r>
          </w:p>
          <w:p w14:paraId="37ABBCBA" w14:textId="77777777" w:rsidR="00D07BF0" w:rsidRDefault="00D07BF0" w:rsidP="00D07BF0">
            <w:pPr>
              <w:pStyle w:val="Cdigo-fonte"/>
            </w:pPr>
          </w:p>
          <w:p w14:paraId="52740FC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98D0CF8" w14:textId="77777777" w:rsidR="00D07BF0" w:rsidRDefault="00D07BF0" w:rsidP="00D07BF0">
            <w:pPr>
              <w:pStyle w:val="Cdigo-fonte"/>
            </w:pPr>
            <w:r>
              <w:t>VALUES (2, 2, 'maria.oliveira@yahoo.com', 'senha456', SYSDATE-15);</w:t>
            </w:r>
          </w:p>
          <w:p w14:paraId="4337663A" w14:textId="77777777" w:rsidR="00D07BF0" w:rsidRDefault="00D07BF0" w:rsidP="00D07BF0">
            <w:pPr>
              <w:pStyle w:val="Cdigo-fonte"/>
            </w:pPr>
          </w:p>
          <w:p w14:paraId="3F599AA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B8E1157" w14:textId="77777777" w:rsidR="00D07BF0" w:rsidRDefault="00D07BF0" w:rsidP="00D07BF0">
            <w:pPr>
              <w:pStyle w:val="Cdigo-fonte"/>
            </w:pPr>
            <w:r>
              <w:t>VALUES (3, 3, 'pedro.souza@hotmail.com', 'senha789', SYSDATE-7);</w:t>
            </w:r>
          </w:p>
          <w:p w14:paraId="443C244D" w14:textId="77777777" w:rsidR="00D07BF0" w:rsidRDefault="00D07BF0" w:rsidP="00D07BF0">
            <w:pPr>
              <w:pStyle w:val="Cdigo-fonte"/>
            </w:pPr>
          </w:p>
          <w:p w14:paraId="524974D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7133D68" w14:textId="77777777" w:rsidR="00D07BF0" w:rsidRDefault="00D07BF0" w:rsidP="00D07BF0">
            <w:pPr>
              <w:pStyle w:val="Cdigo-fonte"/>
            </w:pPr>
            <w:r>
              <w:t xml:space="preserve">VALUES (4, 4, 'ana.pereira@gmail.com', 'senha1011', </w:t>
            </w:r>
            <w:r>
              <w:lastRenderedPageBreak/>
              <w:t>SYSDATE-3);</w:t>
            </w:r>
          </w:p>
          <w:p w14:paraId="6827A38F" w14:textId="77777777" w:rsidR="00D07BF0" w:rsidRDefault="00D07BF0" w:rsidP="00D07BF0">
            <w:pPr>
              <w:pStyle w:val="Cdigo-fonte"/>
            </w:pPr>
          </w:p>
          <w:p w14:paraId="53BA8A8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66228C0" w14:textId="77777777" w:rsidR="00D07BF0" w:rsidRDefault="00D07BF0" w:rsidP="00D07BF0">
            <w:pPr>
              <w:pStyle w:val="Cdigo-fonte"/>
            </w:pPr>
            <w:r>
              <w:t>VALUES (5, 5, 'lucas.santos@yahoo.com', 'senha1213', SYSDATE-1);</w:t>
            </w:r>
          </w:p>
          <w:p w14:paraId="6EC22C4F" w14:textId="77777777" w:rsidR="00D07BF0" w:rsidRDefault="00D07BF0" w:rsidP="00D07BF0">
            <w:pPr>
              <w:pStyle w:val="Cdigo-fonte"/>
            </w:pPr>
          </w:p>
          <w:p w14:paraId="2A2AB56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37D2C9F" w14:textId="77777777" w:rsidR="00D07BF0" w:rsidRDefault="00D07BF0" w:rsidP="00D07BF0">
            <w:pPr>
              <w:pStyle w:val="Cdigo-fonte"/>
            </w:pPr>
            <w:r>
              <w:t>VALUES (6, 6, 'mariana.costa@hotmail.com', 'senha1415', SYSDATE-5);</w:t>
            </w:r>
          </w:p>
          <w:p w14:paraId="34259632" w14:textId="77777777" w:rsidR="00D07BF0" w:rsidRDefault="00D07BF0" w:rsidP="00D07BF0">
            <w:pPr>
              <w:pStyle w:val="Cdigo-fonte"/>
            </w:pPr>
          </w:p>
          <w:p w14:paraId="20FFCC1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1046471C" w14:textId="77777777" w:rsidR="00D07BF0" w:rsidRDefault="00D07BF0" w:rsidP="00D07BF0">
            <w:pPr>
              <w:pStyle w:val="Cdigo-fonte"/>
            </w:pPr>
            <w:r>
              <w:t>VALUES (7, 7, 'gabriel.fernandes@gmail.com', 'senha1617', SYSDATE-10);</w:t>
            </w:r>
          </w:p>
          <w:p w14:paraId="7322B717" w14:textId="77777777" w:rsidR="00D07BF0" w:rsidRDefault="00D07BF0" w:rsidP="00D07BF0">
            <w:pPr>
              <w:pStyle w:val="Cdigo-fonte"/>
            </w:pPr>
          </w:p>
          <w:p w14:paraId="15D6D6DB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DFD5FCE" w14:textId="77777777" w:rsidR="00D07BF0" w:rsidRDefault="00D07BF0" w:rsidP="00D07BF0">
            <w:pPr>
              <w:pStyle w:val="Cdigo-fonte"/>
            </w:pPr>
            <w:r>
              <w:t>VALUES (8, 8, 'carla.silva@yahoo.com', 'senha1819', SYSDATE-20);</w:t>
            </w:r>
          </w:p>
          <w:p w14:paraId="2C515048" w14:textId="77777777" w:rsidR="00D07BF0" w:rsidRDefault="00D07BF0" w:rsidP="00D07BF0">
            <w:pPr>
              <w:pStyle w:val="Cdigo-fonte"/>
            </w:pPr>
          </w:p>
          <w:p w14:paraId="4681A9F4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761E0A3" w14:textId="77777777" w:rsidR="00D07BF0" w:rsidRDefault="00D07BF0" w:rsidP="00D07BF0">
            <w:pPr>
              <w:pStyle w:val="Cdigo-fonte"/>
            </w:pPr>
            <w:r>
              <w:t>VALUES (9, 9, 'rafaela.oliveira@hotmail.com', 'senha2021', SYSDATE-25);</w:t>
            </w:r>
          </w:p>
          <w:p w14:paraId="00F3B5BE" w14:textId="77777777" w:rsidR="00D07BF0" w:rsidRDefault="00D07BF0" w:rsidP="00D07BF0">
            <w:pPr>
              <w:pStyle w:val="Cdigo-fonte"/>
            </w:pPr>
          </w:p>
          <w:p w14:paraId="208FFC7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2314BDD" w14:textId="4ED5FF4F" w:rsidR="00B33C31" w:rsidRDefault="00D07BF0" w:rsidP="00D07BF0">
            <w:pPr>
              <w:pStyle w:val="Cdigo-fonte"/>
            </w:pPr>
            <w:r>
              <w:t>VALUES (10, 10, 'daniel.santos@gmail.com', 'senha2223', SYSDATE-28);</w:t>
            </w:r>
          </w:p>
        </w:tc>
      </w:tr>
    </w:tbl>
    <w:p w14:paraId="0CDEB860" w14:textId="252CF46E" w:rsidR="00B33C31" w:rsidRDefault="00B33C31" w:rsidP="00B33C31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="00D07BF0" w:rsidRPr="00D07BF0">
        <w:rPr>
          <w:b/>
        </w:rPr>
        <w:t>t_vt_login</w:t>
      </w:r>
      <w:r>
        <w:rPr>
          <w:b/>
        </w:rPr>
        <w:t>.</w:t>
      </w:r>
    </w:p>
    <w:p w14:paraId="0EC0C7C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5A7717CA" w14:textId="77777777" w:rsidTr="00D07BF0">
        <w:trPr>
          <w:trHeight w:val="442"/>
        </w:trPr>
        <w:tc>
          <w:tcPr>
            <w:tcW w:w="9034" w:type="dxa"/>
          </w:tcPr>
          <w:p w14:paraId="0E9942A5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89E791A" w14:textId="77777777" w:rsidR="00D07BF0" w:rsidRDefault="00D07BF0" w:rsidP="00D07BF0">
            <w:pPr>
              <w:pStyle w:val="Cdigo-fonte"/>
            </w:pPr>
            <w:r>
              <w:t>VALUES (1, 'Plano Básico', 200, 15, 50, 'Plano com franquia de 200 minutos e 15GB de internet');</w:t>
            </w:r>
          </w:p>
          <w:p w14:paraId="6298A705" w14:textId="77777777" w:rsidR="00D07BF0" w:rsidRDefault="00D07BF0" w:rsidP="00D07BF0">
            <w:pPr>
              <w:pStyle w:val="Cdigo-fonte"/>
            </w:pPr>
          </w:p>
          <w:p w14:paraId="154C5D16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D9BC88B" w14:textId="77777777" w:rsidR="00D07BF0" w:rsidRDefault="00D07BF0" w:rsidP="00D07BF0">
            <w:pPr>
              <w:pStyle w:val="Cdigo-fonte"/>
            </w:pPr>
            <w:r>
              <w:t>VALUES (2, 'Plano Intermediário', 400, 25, 80, 'Plano com franquia de 400 minutos e 4GB de internet');</w:t>
            </w:r>
          </w:p>
          <w:p w14:paraId="4C695523" w14:textId="77777777" w:rsidR="00D07BF0" w:rsidRDefault="00D07BF0" w:rsidP="00D07BF0">
            <w:pPr>
              <w:pStyle w:val="Cdigo-fonte"/>
            </w:pPr>
          </w:p>
          <w:p w14:paraId="7FF3F4FB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4D0A3625" w14:textId="77777777" w:rsidR="00D07BF0" w:rsidRDefault="00D07BF0" w:rsidP="00D07BF0">
            <w:pPr>
              <w:pStyle w:val="Cdigo-fonte"/>
            </w:pPr>
            <w:r>
              <w:t>VALUES (3, 'Plano Avançado', 600, 6, 120, 'Plano com franquia de 600 minutos e 6GB de internet');</w:t>
            </w:r>
          </w:p>
          <w:p w14:paraId="1BCC181D" w14:textId="77777777" w:rsidR="00D07BF0" w:rsidRDefault="00D07BF0" w:rsidP="00D07BF0">
            <w:pPr>
              <w:pStyle w:val="Cdigo-fonte"/>
            </w:pPr>
          </w:p>
          <w:p w14:paraId="7FC5CEDF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629E4602" w14:textId="77777777" w:rsidR="00D07BF0" w:rsidRDefault="00D07BF0" w:rsidP="00D07BF0">
            <w:pPr>
              <w:pStyle w:val="Cdigo-fonte"/>
            </w:pPr>
            <w:r>
              <w:t>VALUES (4, 'Plano Ilimitado', 0, 10, 200, 'Plano com internet ilimitada e sem franquia de minutos');</w:t>
            </w:r>
          </w:p>
          <w:p w14:paraId="6CF0A473" w14:textId="77777777" w:rsidR="00D07BF0" w:rsidRDefault="00D07BF0" w:rsidP="00D07BF0">
            <w:pPr>
              <w:pStyle w:val="Cdigo-fonte"/>
            </w:pPr>
          </w:p>
          <w:p w14:paraId="66E1B4EE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5B800CC7" w14:textId="7BE6F08A" w:rsidR="00D07BF0" w:rsidRDefault="00D07BF0" w:rsidP="00D07BF0">
            <w:pPr>
              <w:pStyle w:val="Cdigo-fonte"/>
            </w:pPr>
            <w:r>
              <w:t>VALUES (5, 'Plano Light', 100, 1, 30, 'Plano com franquia de 100 minutos e 1GB de internet');</w:t>
            </w:r>
          </w:p>
        </w:tc>
      </w:tr>
    </w:tbl>
    <w:p w14:paraId="25D896FF" w14:textId="0E577495" w:rsidR="00D07BF0" w:rsidRDefault="00D07BF0" w:rsidP="00D07BF0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t_vt_plano</w:t>
      </w:r>
      <w:r>
        <w:rPr>
          <w:b/>
        </w:rPr>
        <w:t>.</w:t>
      </w:r>
    </w:p>
    <w:p w14:paraId="14BDF79D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79E3C8B7" w14:textId="77777777" w:rsidTr="00D07BF0">
        <w:trPr>
          <w:trHeight w:val="442"/>
        </w:trPr>
        <w:tc>
          <w:tcPr>
            <w:tcW w:w="9034" w:type="dxa"/>
          </w:tcPr>
          <w:p w14:paraId="7F4C2403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70E948E" w14:textId="77777777" w:rsidR="00D07BF0" w:rsidRDefault="00D07BF0" w:rsidP="00D07BF0">
            <w:pPr>
              <w:pStyle w:val="Cdigo-fonte"/>
            </w:pPr>
            <w:r>
              <w:t>VALUES (1, '2GB de Internet', 15.00, 'Adicional de 2GB de internet no mês');</w:t>
            </w:r>
          </w:p>
          <w:p w14:paraId="7565E306" w14:textId="77777777" w:rsidR="00D07BF0" w:rsidRDefault="00D07BF0" w:rsidP="00D07BF0">
            <w:pPr>
              <w:pStyle w:val="Cdigo-fonte"/>
            </w:pPr>
          </w:p>
          <w:p w14:paraId="60C35C68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41BCEBF4" w14:textId="77777777" w:rsidR="00D07BF0" w:rsidRDefault="00D07BF0" w:rsidP="00D07BF0">
            <w:pPr>
              <w:pStyle w:val="Cdigo-fonte"/>
            </w:pPr>
            <w:r>
              <w:t>VALUES (2, '4GB de Internet', 25.00, 'Adicional de 4GB de internet no mês');</w:t>
            </w:r>
          </w:p>
          <w:p w14:paraId="07B4D83F" w14:textId="77777777" w:rsidR="00D07BF0" w:rsidRDefault="00D07BF0" w:rsidP="00D07BF0">
            <w:pPr>
              <w:pStyle w:val="Cdigo-fonte"/>
            </w:pPr>
          </w:p>
          <w:p w14:paraId="3FD88BE1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717B09E8" w14:textId="77777777" w:rsidR="00D07BF0" w:rsidRDefault="00D07BF0" w:rsidP="00D07BF0">
            <w:pPr>
              <w:pStyle w:val="Cdigo-fonte"/>
            </w:pPr>
            <w:r>
              <w:t>VALUES (3, '6GB de Internet', 35.00, 'Adicional de 6GB de internet no mês');</w:t>
            </w:r>
          </w:p>
          <w:p w14:paraId="1837FAF3" w14:textId="77777777" w:rsidR="00D07BF0" w:rsidRDefault="00D07BF0" w:rsidP="00D07BF0">
            <w:pPr>
              <w:pStyle w:val="Cdigo-fonte"/>
            </w:pPr>
          </w:p>
          <w:p w14:paraId="36A304E2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6FF2C51" w14:textId="77777777" w:rsidR="00D07BF0" w:rsidRDefault="00D07BF0" w:rsidP="00D07BF0">
            <w:pPr>
              <w:pStyle w:val="Cdigo-fonte"/>
            </w:pPr>
            <w:r>
              <w:t>VALUES (4, '10GB de Internet', 35.00, 'Adicional de 10GB de internet no mês');</w:t>
            </w:r>
          </w:p>
          <w:p w14:paraId="2653ED94" w14:textId="77777777" w:rsidR="00D07BF0" w:rsidRDefault="00D07BF0" w:rsidP="00D07BF0">
            <w:pPr>
              <w:pStyle w:val="Cdigo-fonte"/>
            </w:pPr>
          </w:p>
          <w:p w14:paraId="7CCE0B8C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079DF053" w14:textId="77777777" w:rsidR="00D07BF0" w:rsidRDefault="00D07BF0" w:rsidP="00D07BF0">
            <w:pPr>
              <w:pStyle w:val="Cdigo-fonte"/>
            </w:pPr>
            <w:r>
              <w:t>VALUES (5, '20GB de Internet', 70.00, 'Adicional de 20GB de internet no mês');</w:t>
            </w:r>
          </w:p>
          <w:p w14:paraId="51195A5F" w14:textId="77777777" w:rsidR="00D07BF0" w:rsidRDefault="00D07BF0" w:rsidP="00D07BF0">
            <w:pPr>
              <w:pStyle w:val="Cdigo-fonte"/>
            </w:pPr>
          </w:p>
          <w:p w14:paraId="54ACCD85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1AA653A6" w14:textId="04554D73" w:rsidR="00D07BF0" w:rsidRDefault="00D07BF0" w:rsidP="00D07BF0">
            <w:pPr>
              <w:pStyle w:val="Cdigo-fonte"/>
            </w:pPr>
            <w:r>
              <w:t>VALUES (6, '25GB de Internet', 100.00, 'Adicional de 25GB de internet no mês');</w:t>
            </w:r>
          </w:p>
        </w:tc>
      </w:tr>
    </w:tbl>
    <w:p w14:paraId="32980446" w14:textId="15A5DB83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t_vt_servico_adicional</w:t>
      </w:r>
    </w:p>
    <w:p w14:paraId="3B603695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4776DB3F" w14:textId="77777777" w:rsidTr="00D07BF0">
        <w:trPr>
          <w:trHeight w:val="442"/>
        </w:trPr>
        <w:tc>
          <w:tcPr>
            <w:tcW w:w="9034" w:type="dxa"/>
          </w:tcPr>
          <w:p w14:paraId="5845CCAE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08CA25E7" w14:textId="77777777" w:rsidR="00D07BF0" w:rsidRDefault="00D07BF0" w:rsidP="00D07BF0">
            <w:pPr>
              <w:pStyle w:val="Cdigo-fonte"/>
            </w:pPr>
            <w:r>
              <w:t>VALUES (1, 1, 2, 'A', TO_DATE('2020-01-04', 'YYYY-MM-DD'));</w:t>
            </w:r>
          </w:p>
          <w:p w14:paraId="4E1CB79A" w14:textId="77777777" w:rsidR="00D07BF0" w:rsidRDefault="00D07BF0" w:rsidP="00D07BF0">
            <w:pPr>
              <w:pStyle w:val="Cdigo-fonte"/>
            </w:pPr>
          </w:p>
          <w:p w14:paraId="3EBC80FD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60AD2EEB" w14:textId="77777777" w:rsidR="00D07BF0" w:rsidRDefault="00D07BF0" w:rsidP="00D07BF0">
            <w:pPr>
              <w:pStyle w:val="Cdigo-fonte"/>
            </w:pPr>
            <w:r>
              <w:t>VALUES (2, 2, 1, 'A', TO_DATE('2020-02-12', 'YYYY-MM-DD'));</w:t>
            </w:r>
          </w:p>
          <w:p w14:paraId="6EEDD25F" w14:textId="77777777" w:rsidR="00D07BF0" w:rsidRDefault="00D07BF0" w:rsidP="00D07BF0">
            <w:pPr>
              <w:pStyle w:val="Cdigo-fonte"/>
            </w:pPr>
          </w:p>
          <w:p w14:paraId="34AC8105" w14:textId="77777777" w:rsidR="00D07BF0" w:rsidRDefault="00D07BF0" w:rsidP="00D07BF0">
            <w:pPr>
              <w:pStyle w:val="Cdigo-fonte"/>
            </w:pPr>
            <w:r>
              <w:lastRenderedPageBreak/>
              <w:t>INSERT INTO t_vt_itens_fatura (id_itens_fatura, id_plano, id_servico_adicional, st_plano, dt_item_adicionado)</w:t>
            </w:r>
          </w:p>
          <w:p w14:paraId="58DE760E" w14:textId="77777777" w:rsidR="00D07BF0" w:rsidRDefault="00D07BF0" w:rsidP="00D07BF0">
            <w:pPr>
              <w:pStyle w:val="Cdigo-fonte"/>
            </w:pPr>
            <w:r>
              <w:t>VALUES (3, 3, 3, 'A', TO_DATE('2021-02-26', 'YYYY-MM-DD'));</w:t>
            </w:r>
          </w:p>
          <w:p w14:paraId="6963DDBC" w14:textId="77777777" w:rsidR="00D07BF0" w:rsidRDefault="00D07BF0" w:rsidP="00D07BF0">
            <w:pPr>
              <w:pStyle w:val="Cdigo-fonte"/>
            </w:pPr>
          </w:p>
          <w:p w14:paraId="373E6FA8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714E4B42" w14:textId="77777777" w:rsidR="00D07BF0" w:rsidRDefault="00D07BF0" w:rsidP="00D07BF0">
            <w:pPr>
              <w:pStyle w:val="Cdigo-fonte"/>
            </w:pPr>
            <w:r>
              <w:t>VALUES (4, 4, 1, 'A', TO_DATE('2021-08-21', 'YYYY-MM-DD'));</w:t>
            </w:r>
          </w:p>
          <w:p w14:paraId="63AA0AE6" w14:textId="77777777" w:rsidR="00D07BF0" w:rsidRDefault="00D07BF0" w:rsidP="00D07BF0">
            <w:pPr>
              <w:pStyle w:val="Cdigo-fonte"/>
            </w:pPr>
          </w:p>
          <w:p w14:paraId="0D71175D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4699FD49" w14:textId="77777777" w:rsidR="00D07BF0" w:rsidRDefault="00D07BF0" w:rsidP="00D07BF0">
            <w:pPr>
              <w:pStyle w:val="Cdigo-fonte"/>
            </w:pPr>
            <w:r>
              <w:t>VALUES (5, 4, 1, 'I', TO_DATE('2021-09-16', 'YYYY-MM-DD'));</w:t>
            </w:r>
          </w:p>
          <w:p w14:paraId="1C96C3B2" w14:textId="77777777" w:rsidR="00D07BF0" w:rsidRDefault="00D07BF0" w:rsidP="00D07BF0">
            <w:pPr>
              <w:pStyle w:val="Cdigo-fonte"/>
            </w:pPr>
          </w:p>
          <w:p w14:paraId="5EDE45E6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102C7847" w14:textId="77777777" w:rsidR="00D07BF0" w:rsidRDefault="00D07BF0" w:rsidP="00D07BF0">
            <w:pPr>
              <w:pStyle w:val="Cdigo-fonte"/>
            </w:pPr>
            <w:r>
              <w:t>VALUES (6, 1, 4, 'A', TO_DATE('2021-10-01', 'YYYY-MM-DD'));</w:t>
            </w:r>
          </w:p>
          <w:p w14:paraId="150EE89A" w14:textId="77777777" w:rsidR="00D07BF0" w:rsidRDefault="00D07BF0" w:rsidP="00D07BF0">
            <w:pPr>
              <w:pStyle w:val="Cdigo-fonte"/>
            </w:pPr>
          </w:p>
          <w:p w14:paraId="77FE273F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6C348AC7" w14:textId="77777777" w:rsidR="00D07BF0" w:rsidRDefault="00D07BF0" w:rsidP="00D07BF0">
            <w:pPr>
              <w:pStyle w:val="Cdigo-fonte"/>
            </w:pPr>
            <w:r>
              <w:t>VALUES (7, 1, 1, 'A', TO_DATE('2022-11-10', 'YYYY-MM-DD'));</w:t>
            </w:r>
          </w:p>
          <w:p w14:paraId="36BCEDE7" w14:textId="77777777" w:rsidR="00D07BF0" w:rsidRDefault="00D07BF0" w:rsidP="00D07BF0">
            <w:pPr>
              <w:pStyle w:val="Cdigo-fonte"/>
            </w:pPr>
          </w:p>
          <w:p w14:paraId="08FF8945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4E41C115" w14:textId="77777777" w:rsidR="00D07BF0" w:rsidRDefault="00D07BF0" w:rsidP="00D07BF0">
            <w:pPr>
              <w:pStyle w:val="Cdigo-fonte"/>
            </w:pPr>
            <w:r>
              <w:t>VALUES (8, 5, 1, 'A', TO_DATE('2023-01-19', 'YYYY-MM-DD'));</w:t>
            </w:r>
          </w:p>
          <w:p w14:paraId="4B991221" w14:textId="77777777" w:rsidR="00D07BF0" w:rsidRDefault="00D07BF0" w:rsidP="00D07BF0">
            <w:pPr>
              <w:pStyle w:val="Cdigo-fonte"/>
            </w:pPr>
          </w:p>
          <w:p w14:paraId="4A594B1D" w14:textId="77777777" w:rsidR="00D07BF0" w:rsidRDefault="00D07BF0" w:rsidP="00D07BF0">
            <w:pPr>
              <w:pStyle w:val="Cdigo-fonte"/>
            </w:pPr>
            <w:r>
              <w:t>INSERT INTO t_vt_itens_fatura (id_itens_fatura, id_plano, id_servico_adicional, st_plano, dt_item_adicionado)</w:t>
            </w:r>
          </w:p>
          <w:p w14:paraId="5EA36A2E" w14:textId="77777777" w:rsidR="00D07BF0" w:rsidRDefault="00D07BF0" w:rsidP="00D07BF0">
            <w:pPr>
              <w:pStyle w:val="Cdigo-fonte"/>
            </w:pPr>
            <w:r>
              <w:t>VALUES (9, 4, 2, 'I', TO_DATE('2023-02-22', 'YYYY-MM-DD'));</w:t>
            </w:r>
          </w:p>
          <w:p w14:paraId="3E2D4DF6" w14:textId="77777777" w:rsidR="00D07BF0" w:rsidRDefault="00D07BF0" w:rsidP="00D07BF0">
            <w:pPr>
              <w:pStyle w:val="Cdigo-fonte"/>
            </w:pPr>
          </w:p>
          <w:p w14:paraId="6B14BBBE" w14:textId="77777777" w:rsidR="00D07BF0" w:rsidRDefault="00D07BF0" w:rsidP="00D07BF0">
            <w:pPr>
              <w:pStyle w:val="Cdigo-fonte"/>
            </w:pPr>
            <w:r>
              <w:t xml:space="preserve">INSERT INTO t_vt_itens_fatura (id_itens_fatura, id_plano, id_servico_adicional, st_plano, dt_item_adicionado) </w:t>
            </w:r>
          </w:p>
          <w:p w14:paraId="01341E30" w14:textId="15735F03" w:rsidR="00D07BF0" w:rsidRDefault="00D07BF0" w:rsidP="00D07BF0">
            <w:pPr>
              <w:pStyle w:val="Cdigo-fonte"/>
            </w:pPr>
            <w:r>
              <w:t>VALUES (10, 5, 1, 'A', TO_DATE('2023-03-25', 'YYYY-MM-DD'));</w:t>
            </w:r>
          </w:p>
        </w:tc>
      </w:tr>
    </w:tbl>
    <w:p w14:paraId="35C5E87D" w14:textId="7A2595AD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t_vt_itens_fatura</w:t>
      </w:r>
      <w:r>
        <w:rPr>
          <w:b/>
        </w:rPr>
        <w:t>.</w:t>
      </w:r>
    </w:p>
    <w:p w14:paraId="26E1551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80E9E" w14:paraId="009CBB22" w14:textId="77777777" w:rsidTr="00E44BE8">
        <w:trPr>
          <w:trHeight w:val="442"/>
        </w:trPr>
        <w:tc>
          <w:tcPr>
            <w:tcW w:w="9034" w:type="dxa"/>
          </w:tcPr>
          <w:p w14:paraId="3793F05E" w14:textId="77777777" w:rsidR="00EC4FAE" w:rsidRDefault="00EC4FAE" w:rsidP="00EC4FAE">
            <w:pPr>
              <w:pStyle w:val="Cdigo-fonte"/>
            </w:pPr>
            <w:r>
              <w:t>-- Inserindo dados na tabela t_vt_tipo_pagamento</w:t>
            </w:r>
          </w:p>
          <w:p w14:paraId="4179234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5F4B845B" w14:textId="77777777" w:rsidR="00EC4FAE" w:rsidRDefault="00EC4FAE" w:rsidP="00EC4FAE">
            <w:pPr>
              <w:pStyle w:val="Cdigo-fonte"/>
            </w:pPr>
            <w:r>
              <w:t>VALUES (1, 'Cartão de Crédito', 'Pagamento realizado através de cartão de crédito.');</w:t>
            </w:r>
          </w:p>
          <w:p w14:paraId="6F2172EB" w14:textId="77777777" w:rsidR="00EC4FAE" w:rsidRDefault="00EC4FAE" w:rsidP="00EC4FAE">
            <w:pPr>
              <w:pStyle w:val="Cdigo-fonte"/>
            </w:pPr>
          </w:p>
          <w:p w14:paraId="714295BB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22772A96" w14:textId="77777777" w:rsidR="00EC4FAE" w:rsidRDefault="00EC4FAE" w:rsidP="00EC4FAE">
            <w:pPr>
              <w:pStyle w:val="Cdigo-fonte"/>
            </w:pPr>
            <w:r>
              <w:t xml:space="preserve">VALUES (2, 'Cartão de Débito', 'Pagamento realizado </w:t>
            </w:r>
            <w:r>
              <w:lastRenderedPageBreak/>
              <w:t>através de cartão de débito.');</w:t>
            </w:r>
          </w:p>
          <w:p w14:paraId="50A97583" w14:textId="77777777" w:rsidR="00EC4FAE" w:rsidRDefault="00EC4FAE" w:rsidP="00EC4FAE">
            <w:pPr>
              <w:pStyle w:val="Cdigo-fonte"/>
            </w:pPr>
          </w:p>
          <w:p w14:paraId="100E053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04EA2A81" w14:textId="77777777" w:rsidR="00EC4FAE" w:rsidRDefault="00EC4FAE" w:rsidP="00EC4FAE">
            <w:pPr>
              <w:pStyle w:val="Cdigo-fonte"/>
            </w:pPr>
            <w:r>
              <w:t>VALUES (3, 'Boleto Bancário', 'Pagamento realizado através de boleto bancário.');</w:t>
            </w:r>
          </w:p>
          <w:p w14:paraId="266D5A73" w14:textId="77777777" w:rsidR="00EC4FAE" w:rsidRDefault="00EC4FAE" w:rsidP="00EC4FAE">
            <w:pPr>
              <w:pStyle w:val="Cdigo-fonte"/>
            </w:pPr>
          </w:p>
          <w:p w14:paraId="4C33C17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789214AC" w14:textId="77777777" w:rsidR="00EC4FAE" w:rsidRDefault="00EC4FAE" w:rsidP="00EC4FAE">
            <w:pPr>
              <w:pStyle w:val="Cdigo-fonte"/>
            </w:pPr>
            <w:r>
              <w:t>VALUES (4, 'Transferência Bancária', 'Pagamento realizado através de transferência bancária.');</w:t>
            </w:r>
          </w:p>
          <w:p w14:paraId="173002E6" w14:textId="77777777" w:rsidR="00EC4FAE" w:rsidRDefault="00EC4FAE" w:rsidP="00EC4FAE">
            <w:pPr>
              <w:pStyle w:val="Cdigo-fonte"/>
            </w:pPr>
          </w:p>
          <w:p w14:paraId="27EBE12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4D8EF6BE" w14:textId="1F28BC4E" w:rsidR="00380E9E" w:rsidRDefault="00EC4FAE" w:rsidP="00EC4FAE">
            <w:pPr>
              <w:pStyle w:val="Cdigo-fonte"/>
            </w:pPr>
            <w:r>
              <w:t>VALUES (5, 'Pix', 'Pagamento realizado através de transferência via Pix.');</w:t>
            </w:r>
          </w:p>
        </w:tc>
      </w:tr>
    </w:tbl>
    <w:p w14:paraId="014E8122" w14:textId="2A44656E" w:rsidR="00380E9E" w:rsidRDefault="00380E9E" w:rsidP="00380E9E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</w:t>
      </w:r>
      <w:r>
        <w:rPr>
          <w:b/>
        </w:rPr>
        <w:t>tipo_pagamento.</w:t>
      </w:r>
    </w:p>
    <w:p w14:paraId="3BBC9AE4" w14:textId="77777777" w:rsidR="00380E9E" w:rsidRDefault="00380E9E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6D991EFC" w14:textId="77777777" w:rsidTr="00D07BF0">
        <w:trPr>
          <w:trHeight w:val="442"/>
        </w:trPr>
        <w:tc>
          <w:tcPr>
            <w:tcW w:w="9034" w:type="dxa"/>
          </w:tcPr>
          <w:p w14:paraId="6C51C9E0" w14:textId="77777777" w:rsidR="002C0670" w:rsidRDefault="002C0670" w:rsidP="002C0670">
            <w:pPr>
              <w:pStyle w:val="Cdigo-fonte"/>
            </w:pPr>
            <w:r>
              <w:t>-- Inserindo dados na tabela t_vt_fatura</w:t>
            </w:r>
          </w:p>
          <w:p w14:paraId="18BA9648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923FE08" w14:textId="77777777" w:rsidR="002C0670" w:rsidRDefault="002C0670" w:rsidP="002C0670">
            <w:pPr>
              <w:pStyle w:val="Cdigo-fonte"/>
            </w:pPr>
            <w:r>
              <w:t>VALUES (1, 1, 1, 5,100 ,TO_DATE('2020-05-11', 'YYYY-MM-DD') , TO_DATE('2020-05-10', 'YYYY-MM-DD'));</w:t>
            </w:r>
          </w:p>
          <w:p w14:paraId="04D54364" w14:textId="77777777" w:rsidR="002C0670" w:rsidRDefault="002C0670" w:rsidP="002C0670">
            <w:pPr>
              <w:pStyle w:val="Cdigo-fonte"/>
            </w:pPr>
          </w:p>
          <w:p w14:paraId="0486F593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887BC41" w14:textId="77777777" w:rsidR="002C0670" w:rsidRDefault="002C0670" w:rsidP="002C0670">
            <w:pPr>
              <w:pStyle w:val="Cdigo-fonte"/>
            </w:pPr>
            <w:r>
              <w:t>VALUES (2, 2, 2, 5,150,TO_DATE('2020-03-29', 'YYYY-MM-DD') , TO_DATE('2020-03-29', 'YYYY-MM-DD'));</w:t>
            </w:r>
          </w:p>
          <w:p w14:paraId="1A4DD7C4" w14:textId="77777777" w:rsidR="002C0670" w:rsidRDefault="002C0670" w:rsidP="002C0670">
            <w:pPr>
              <w:pStyle w:val="Cdigo-fonte"/>
            </w:pPr>
          </w:p>
          <w:p w14:paraId="375B3EFD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28C4002" w14:textId="77777777" w:rsidR="002C0670" w:rsidRDefault="002C0670" w:rsidP="002C0670">
            <w:pPr>
              <w:pStyle w:val="Cdigo-fonte"/>
            </w:pPr>
            <w:r>
              <w:t>VALUES (3, 3, 3, 5,200, TO_DATE('2021-03-12', 'YYYY-MM-DD') , TO_DATE('2021-03-09', 'YYYY-MM-DD') );</w:t>
            </w:r>
          </w:p>
          <w:p w14:paraId="19806D3D" w14:textId="77777777" w:rsidR="002C0670" w:rsidRDefault="002C0670" w:rsidP="002C0670">
            <w:pPr>
              <w:pStyle w:val="Cdigo-fonte"/>
            </w:pPr>
          </w:p>
          <w:p w14:paraId="6EEB6ED6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5907F1FD" w14:textId="77777777" w:rsidR="002C0670" w:rsidRDefault="002C0670" w:rsidP="002C0670">
            <w:pPr>
              <w:pStyle w:val="Cdigo-fonte"/>
            </w:pPr>
            <w:r>
              <w:t>VALUES (4, 4, 4, 1,120, TO_DATE( '2021-09-21', 'YYYY-MM-DD'), TO_DATE('2021-09-24', 'YYYY-MM-DD'));</w:t>
            </w:r>
          </w:p>
          <w:p w14:paraId="20DB667B" w14:textId="77777777" w:rsidR="002C0670" w:rsidRDefault="002C0670" w:rsidP="002C0670">
            <w:pPr>
              <w:pStyle w:val="Cdigo-fonte"/>
            </w:pPr>
          </w:p>
          <w:p w14:paraId="1BF741E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7A8A7EA" w14:textId="77777777" w:rsidR="002C0670" w:rsidRDefault="002C0670" w:rsidP="002C0670">
            <w:pPr>
              <w:pStyle w:val="Cdigo-fonte"/>
            </w:pPr>
            <w:r>
              <w:t>VALUES (5, 5, 5, 2,90, TO_DATE( '2021-10-16', 'YYYY-MM-DD'), TO_DATE( '2021-10-14', 'YYYY-MM-DD'));</w:t>
            </w:r>
          </w:p>
          <w:p w14:paraId="1C3EAA28" w14:textId="77777777" w:rsidR="002C0670" w:rsidRDefault="002C0670" w:rsidP="002C0670">
            <w:pPr>
              <w:pStyle w:val="Cdigo-fonte"/>
            </w:pPr>
          </w:p>
          <w:p w14:paraId="2B127475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</w:t>
            </w:r>
            <w:r>
              <w:lastRenderedPageBreak/>
              <w:t xml:space="preserve">id_itens_fatura, id_tipo_pagamento, vlr_fatura, dt_vencimento, dt_pagamento) </w:t>
            </w:r>
          </w:p>
          <w:p w14:paraId="7E0A819E" w14:textId="77777777" w:rsidR="002C0670" w:rsidRDefault="002C0670" w:rsidP="002C0670">
            <w:pPr>
              <w:pStyle w:val="Cdigo-fonte"/>
            </w:pPr>
            <w:r>
              <w:t>VALUES (6, 6, 6, 2,75, TO_DATE( '2021-11-18', 'YYYY-MM-DD') , TO_DATE( '2021-11-17', 'YYYY-MM-DD') );</w:t>
            </w:r>
          </w:p>
          <w:p w14:paraId="741B97C9" w14:textId="77777777" w:rsidR="002C0670" w:rsidRDefault="002C0670" w:rsidP="002C0670">
            <w:pPr>
              <w:pStyle w:val="Cdigo-fonte"/>
            </w:pPr>
          </w:p>
          <w:p w14:paraId="619AF0EE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1019BE7E" w14:textId="77777777" w:rsidR="002C0670" w:rsidRDefault="002C0670" w:rsidP="002C0670">
            <w:pPr>
              <w:pStyle w:val="Cdigo-fonte"/>
            </w:pPr>
            <w:r>
              <w:t>VALUES (7, 7, 7, 1,180, TO_DATE( '2022-12-19', 'YYYY-MM-DD') , TO_DATE( '2022-12-19', 'YYYY-MM-DD') );</w:t>
            </w:r>
          </w:p>
          <w:p w14:paraId="46ADAE0E" w14:textId="77777777" w:rsidR="002C0670" w:rsidRDefault="002C0670" w:rsidP="002C0670">
            <w:pPr>
              <w:pStyle w:val="Cdigo-fonte"/>
            </w:pPr>
          </w:p>
          <w:p w14:paraId="0FFB3777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338B84AE" w14:textId="77777777" w:rsidR="002C0670" w:rsidRDefault="002C0670" w:rsidP="002C0670">
            <w:pPr>
              <w:pStyle w:val="Cdigo-fonte"/>
            </w:pPr>
            <w:r>
              <w:t>VALUES (8, 8, 8, 4,250, TO_DATE( '2023-02-19', 'YYYY-MM-DD') , TO_DATE( '2023-02-16', 'YYYY-MM-DD') );</w:t>
            </w:r>
          </w:p>
          <w:p w14:paraId="0A6DE6C0" w14:textId="77777777" w:rsidR="002C0670" w:rsidRDefault="002C0670" w:rsidP="002C0670">
            <w:pPr>
              <w:pStyle w:val="Cdigo-fonte"/>
            </w:pPr>
          </w:p>
          <w:p w14:paraId="3539F791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0BDB48C6" w14:textId="77777777" w:rsidR="002C0670" w:rsidRDefault="002C0670" w:rsidP="002C0670">
            <w:pPr>
              <w:pStyle w:val="Cdigo-fonte"/>
            </w:pPr>
            <w:r>
              <w:t>VALUES (9, 9, 9, 5,190, TO_DATE( '2023-03-22', 'YYYY-MM-DD') ,TO_DATE( '2023-03-20', 'YYYY-MM-DD') );</w:t>
            </w:r>
          </w:p>
          <w:p w14:paraId="76839843" w14:textId="77777777" w:rsidR="002C0670" w:rsidRDefault="002C0670" w:rsidP="002C0670">
            <w:pPr>
              <w:pStyle w:val="Cdigo-fonte"/>
            </w:pPr>
          </w:p>
          <w:p w14:paraId="3175355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2EFAFBC2" w14:textId="788CB700" w:rsidR="00D07BF0" w:rsidRDefault="002C0670" w:rsidP="002C0670">
            <w:pPr>
              <w:pStyle w:val="Cdigo-fonte"/>
            </w:pPr>
            <w:r>
              <w:t>VALUES (10, 10, 10, 3,110,TO_DATE( '2023-04-25', 'YYYY-MM-DD') , TO_DATE( '2023-04-25', 'YYYY-MM-DD') );</w:t>
            </w:r>
          </w:p>
        </w:tc>
      </w:tr>
    </w:tbl>
    <w:p w14:paraId="26469DC3" w14:textId="02E95D4F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t_vt_fatura</w:t>
      </w:r>
      <w:r>
        <w:rPr>
          <w:b/>
        </w:rPr>
        <w:t>.</w:t>
      </w:r>
    </w:p>
    <w:p w14:paraId="4FA0A6D6" w14:textId="77777777" w:rsidR="00A965B3" w:rsidRDefault="00A965B3" w:rsidP="00A965B3">
      <w:pPr>
        <w:pStyle w:val="Corpodetexto"/>
      </w:pPr>
    </w:p>
    <w:p w14:paraId="612D317D" w14:textId="51B0687D" w:rsidR="00A965B3" w:rsidRDefault="00A965B3" w:rsidP="00A965B3">
      <w:pPr>
        <w:pStyle w:val="Corpodetexto"/>
        <w:jc w:val="center"/>
        <w:rPr>
          <w:b/>
          <w:sz w:val="28"/>
          <w:szCs w:val="28"/>
        </w:rPr>
      </w:pPr>
      <w:r w:rsidRPr="00A965B3">
        <w:rPr>
          <w:b/>
          <w:sz w:val="28"/>
          <w:szCs w:val="28"/>
        </w:rPr>
        <w:t>Vocalize:</w:t>
      </w:r>
    </w:p>
    <w:p w14:paraId="38F49238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4B26EEE8" w14:textId="77777777" w:rsidTr="00E44BE8">
        <w:trPr>
          <w:trHeight w:val="442"/>
        </w:trPr>
        <w:tc>
          <w:tcPr>
            <w:tcW w:w="9034" w:type="dxa"/>
          </w:tcPr>
          <w:p w14:paraId="1BD5F37F" w14:textId="77777777" w:rsidR="00600F67" w:rsidRDefault="00600F67" w:rsidP="00600F67">
            <w:pPr>
              <w:pStyle w:val="Cdigo-fonte"/>
            </w:pPr>
            <w:r>
              <w:t>--Inserindo dados na tabela t_vocalize_ligacao</w:t>
            </w:r>
          </w:p>
          <w:p w14:paraId="79EB108C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9E6BAA7" w14:textId="77777777" w:rsidR="00600F67" w:rsidRDefault="00600F67" w:rsidP="00600F67">
            <w:pPr>
              <w:pStyle w:val="Cdigo-fonte"/>
            </w:pPr>
            <w:r>
              <w:t>VALUES (1, 1,TO_DATE('2023-01-12', 'YYYY-MM-DD'), 10, 'Mais informações sobre o produto', 'O cliente sentiu satisfeito');</w:t>
            </w:r>
          </w:p>
          <w:p w14:paraId="339372CF" w14:textId="77777777" w:rsidR="00600F67" w:rsidRDefault="00600F67" w:rsidP="00600F67">
            <w:pPr>
              <w:pStyle w:val="Cdigo-fonte"/>
            </w:pPr>
          </w:p>
          <w:p w14:paraId="3AA83662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23B1681" w14:textId="77777777" w:rsidR="00600F67" w:rsidRDefault="00600F67" w:rsidP="00600F67">
            <w:pPr>
              <w:pStyle w:val="Cdigo-fonte"/>
            </w:pPr>
            <w:r>
              <w:t>VALUES (2, 1, TO_</w:t>
            </w:r>
            <w:proofErr w:type="gramStart"/>
            <w:r>
              <w:t>DATE(</w:t>
            </w:r>
            <w:proofErr w:type="gramEnd"/>
            <w:r>
              <w:t>'2023-02-11', 'YYYY-MM-DD'), 15, 'Quero realizar uma compra', 'Não identifiquei nenhum comportamento fora do padrão.');</w:t>
            </w:r>
          </w:p>
          <w:p w14:paraId="0FDB48F4" w14:textId="77777777" w:rsidR="00600F67" w:rsidRDefault="00600F67" w:rsidP="00600F67">
            <w:pPr>
              <w:pStyle w:val="Cdigo-fonte"/>
            </w:pPr>
          </w:p>
          <w:p w14:paraId="6A8A764E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CE97AFB" w14:textId="77777777" w:rsidR="00600F67" w:rsidRDefault="00600F67" w:rsidP="00600F67">
            <w:pPr>
              <w:pStyle w:val="Cdigo-fonte"/>
            </w:pPr>
            <w:r>
              <w:t>VALUES (3, 2, TO_</w:t>
            </w:r>
            <w:proofErr w:type="gramStart"/>
            <w:r>
              <w:t>DATE(</w:t>
            </w:r>
            <w:proofErr w:type="gramEnd"/>
            <w:r>
              <w:t xml:space="preserve">'2023-03-20', 'YYYY-MM-DD') , 18, </w:t>
            </w:r>
            <w:r>
              <w:lastRenderedPageBreak/>
              <w:t>'Gostaria de cancelar uma compra', 'Não identifiquei nenhum comportamento fora do padrão.');</w:t>
            </w:r>
          </w:p>
          <w:p w14:paraId="041FD790" w14:textId="77777777" w:rsidR="00600F67" w:rsidRDefault="00600F67" w:rsidP="00600F67">
            <w:pPr>
              <w:pStyle w:val="Cdigo-fonte"/>
            </w:pPr>
          </w:p>
          <w:p w14:paraId="549D63C3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35090F60" w14:textId="77777777" w:rsidR="00600F67" w:rsidRDefault="00600F67" w:rsidP="00600F67">
            <w:pPr>
              <w:pStyle w:val="Cdigo-fonte"/>
            </w:pPr>
            <w:r>
              <w:t>VALUES (4, 3, TO_</w:t>
            </w:r>
            <w:proofErr w:type="gramStart"/>
            <w:r>
              <w:t>DATE(</w:t>
            </w:r>
            <w:proofErr w:type="gramEnd"/>
            <w:r>
              <w:t>'2023-03-21', 'YYYY-MM-DD') , 22, 'O valor do plano veio errado no boleto.', 'Não identifiquei nenhum comportamento fora do padrão.');</w:t>
            </w:r>
          </w:p>
          <w:p w14:paraId="379FA00E" w14:textId="77777777" w:rsidR="00600F67" w:rsidRDefault="00600F67" w:rsidP="00600F67">
            <w:pPr>
              <w:pStyle w:val="Cdigo-fonte"/>
            </w:pPr>
          </w:p>
          <w:p w14:paraId="01CC0C2F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0BFC2B6A" w14:textId="77777777" w:rsidR="00600F67" w:rsidRDefault="00600F67" w:rsidP="00600F67">
            <w:pPr>
              <w:pStyle w:val="Cdigo-fonte"/>
            </w:pPr>
            <w:r>
              <w:t>VALUES (5, 4, TO_DATE('2023-03-21', 'YYYY-MM-DD'), 5, 'Pedi a troca do serviço, mas não foi resolvido.', 'Não identifiquei nenhum comportamento fora do padrão.');</w:t>
            </w:r>
          </w:p>
          <w:p w14:paraId="641A27CC" w14:textId="77777777" w:rsidR="00600F67" w:rsidRDefault="00600F67" w:rsidP="00600F67">
            <w:pPr>
              <w:pStyle w:val="Cdigo-fonte"/>
            </w:pPr>
          </w:p>
          <w:p w14:paraId="5A75A6F9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E938242" w14:textId="77777777" w:rsidR="00600F67" w:rsidRDefault="00600F67" w:rsidP="00600F67">
            <w:pPr>
              <w:pStyle w:val="Cdigo-fonte"/>
            </w:pPr>
            <w:r>
              <w:t>VALUES (6, 5, TO_</w:t>
            </w:r>
            <w:proofErr w:type="gramStart"/>
            <w:r>
              <w:t>DATE(</w:t>
            </w:r>
            <w:proofErr w:type="gramEnd"/>
            <w:r>
              <w:t>'2023-03-24', 'YYYY-MM-DD'), 13, 'Procurar outros serviços.', 'Não identifiquei nenhum comportamento fora do padrão.');</w:t>
            </w:r>
          </w:p>
          <w:p w14:paraId="2BF91C15" w14:textId="77777777" w:rsidR="00600F67" w:rsidRDefault="00600F67" w:rsidP="00600F67">
            <w:pPr>
              <w:pStyle w:val="Cdigo-fonte"/>
            </w:pPr>
          </w:p>
          <w:p w14:paraId="0EB72015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22567FED" w14:textId="77777777" w:rsidR="00600F67" w:rsidRDefault="00600F67" w:rsidP="00600F67">
            <w:pPr>
              <w:pStyle w:val="Cdigo-fonte"/>
            </w:pPr>
            <w:r>
              <w:t>VALUES (7, 6, TO_</w:t>
            </w:r>
            <w:proofErr w:type="gramStart"/>
            <w:r>
              <w:t>DATE(</w:t>
            </w:r>
            <w:proofErr w:type="gramEnd"/>
            <w:r>
              <w:t>'2023-03-27', 'YYYY-MM-DD'), 28, 'Alterar o endereço do serviço.', 'O cliente se mostrou nervoso.');</w:t>
            </w:r>
          </w:p>
          <w:p w14:paraId="6B7666B6" w14:textId="77777777" w:rsidR="00600F67" w:rsidRDefault="00600F67" w:rsidP="00600F67">
            <w:pPr>
              <w:pStyle w:val="Cdigo-fonte"/>
            </w:pPr>
          </w:p>
          <w:p w14:paraId="384F3620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1DC3394" w14:textId="77777777" w:rsidR="00600F67" w:rsidRDefault="00600F67" w:rsidP="00600F67">
            <w:pPr>
              <w:pStyle w:val="Cdigo-fonte"/>
            </w:pPr>
            <w:r>
              <w:t>VALUES (8, 7</w:t>
            </w:r>
            <w:proofErr w:type="gramStart"/>
            <w:r>
              <w:t>,TO</w:t>
            </w:r>
            <w:proofErr w:type="gramEnd"/>
            <w:r>
              <w:t>_DATE('2023-04-01', 'YYYY-MM-DD'), 17, 'A conta veio errada', 'Conteve algumas variações no tom de voz.');</w:t>
            </w:r>
          </w:p>
          <w:p w14:paraId="07B39953" w14:textId="77777777" w:rsidR="00600F67" w:rsidRDefault="00600F67" w:rsidP="00600F67">
            <w:pPr>
              <w:pStyle w:val="Cdigo-fonte"/>
            </w:pPr>
          </w:p>
          <w:p w14:paraId="100DAF7D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781219EF" w14:textId="77777777" w:rsidR="00600F67" w:rsidRDefault="00600F67" w:rsidP="00600F67">
            <w:pPr>
              <w:pStyle w:val="Cdigo-fonte"/>
            </w:pPr>
            <w:r>
              <w:t>VALUES (9, 8</w:t>
            </w:r>
            <w:proofErr w:type="gramStart"/>
            <w:r>
              <w:t>,TO</w:t>
            </w:r>
            <w:proofErr w:type="gramEnd"/>
            <w:r>
              <w:t>_DATE('2023-04-07', 'YYYY-MM-DD'), 20, 'Meu boleto não chegou.', 'Não identifiquei nenhum comportamento fora do padrão.');</w:t>
            </w:r>
          </w:p>
          <w:p w14:paraId="6979E99F" w14:textId="77777777" w:rsidR="00600F67" w:rsidRDefault="00600F67" w:rsidP="00600F67">
            <w:pPr>
              <w:pStyle w:val="Cdigo-fonte"/>
            </w:pPr>
          </w:p>
          <w:p w14:paraId="05046616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99A2FC2" w14:textId="14CD0DFF" w:rsidR="00A965B3" w:rsidRDefault="00600F67" w:rsidP="00600F67">
            <w:pPr>
              <w:pStyle w:val="Cdigo-fonte"/>
            </w:pPr>
            <w:r>
              <w:t>VALUES (10, 9, TO_</w:t>
            </w:r>
            <w:proofErr w:type="gramStart"/>
            <w:r>
              <w:t>DATE(</w:t>
            </w:r>
            <w:proofErr w:type="gramEnd"/>
            <w:r>
              <w:t>'2023-04-07', 'YYYY-MM-DD'), 4, 'Quero pagar com pix.', 'O cliente ficou Satisfeito.');</w:t>
            </w:r>
          </w:p>
        </w:tc>
      </w:tr>
    </w:tbl>
    <w:p w14:paraId="2FA8146C" w14:textId="2AEC1905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vocalize_ligacao</w:t>
      </w:r>
    </w:p>
    <w:p w14:paraId="1F1710FA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53605BB7" w14:textId="77777777" w:rsidTr="00E44BE8">
        <w:trPr>
          <w:trHeight w:val="442"/>
        </w:trPr>
        <w:tc>
          <w:tcPr>
            <w:tcW w:w="9034" w:type="dxa"/>
          </w:tcPr>
          <w:p w14:paraId="7EAA7488" w14:textId="77777777" w:rsidR="00600F67" w:rsidRDefault="00600F67" w:rsidP="00600F67">
            <w:pPr>
              <w:pStyle w:val="Cdigo-fonte"/>
            </w:pPr>
            <w:r>
              <w:t>--Inserindo dados na tabela t_vocalize_feedback</w:t>
            </w:r>
          </w:p>
          <w:p w14:paraId="6C457F0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1268ECD" w14:textId="77777777" w:rsidR="00600F67" w:rsidRDefault="00600F67" w:rsidP="00600F67">
            <w:pPr>
              <w:pStyle w:val="Cdigo-fonte"/>
            </w:pPr>
            <w:r>
              <w:t>VALUES (1, 1, 5, 'Atendimento Excelente');</w:t>
            </w:r>
          </w:p>
          <w:p w14:paraId="7F4119EC" w14:textId="77777777" w:rsidR="00600F67" w:rsidRDefault="00600F67" w:rsidP="00600F67">
            <w:pPr>
              <w:pStyle w:val="Cdigo-fonte"/>
            </w:pPr>
          </w:p>
          <w:p w14:paraId="7F8C6F90" w14:textId="77777777" w:rsidR="00600F67" w:rsidRDefault="00600F67" w:rsidP="00600F67">
            <w:pPr>
              <w:pStyle w:val="Cdigo-fonte"/>
            </w:pPr>
            <w:r>
              <w:lastRenderedPageBreak/>
              <w:t>INSERT INTO t_vocalize_feedback (id_feedback, id_ligacao, nr_nivel_avaliacao, ds_comentario)</w:t>
            </w:r>
          </w:p>
          <w:p w14:paraId="49A0D8AE" w14:textId="77777777" w:rsidR="00600F67" w:rsidRDefault="00600F67" w:rsidP="00600F67">
            <w:pPr>
              <w:pStyle w:val="Cdigo-fonte"/>
            </w:pPr>
            <w:r>
              <w:t>VALUES (2, 2, 3, 'Atendimento Bom');</w:t>
            </w:r>
          </w:p>
          <w:p w14:paraId="3AA55E4F" w14:textId="77777777" w:rsidR="00600F67" w:rsidRDefault="00600F67" w:rsidP="00600F67">
            <w:pPr>
              <w:pStyle w:val="Cdigo-fonte"/>
            </w:pPr>
          </w:p>
          <w:p w14:paraId="751FC108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5E3D42EB" w14:textId="77777777" w:rsidR="00600F67" w:rsidRDefault="00600F67" w:rsidP="00600F67">
            <w:pPr>
              <w:pStyle w:val="Cdigo-fonte"/>
            </w:pPr>
            <w:r>
              <w:t>VALUES (3, 3, 2, 'Atendimento Ruim');</w:t>
            </w:r>
          </w:p>
          <w:p w14:paraId="6F3D2AAD" w14:textId="77777777" w:rsidR="00600F67" w:rsidRDefault="00600F67" w:rsidP="00600F67">
            <w:pPr>
              <w:pStyle w:val="Cdigo-fonte"/>
            </w:pPr>
          </w:p>
          <w:p w14:paraId="189B31FA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14D8F25B" w14:textId="77777777" w:rsidR="00600F67" w:rsidRDefault="00600F67" w:rsidP="00600F67">
            <w:pPr>
              <w:pStyle w:val="Cdigo-fonte"/>
            </w:pPr>
            <w:r>
              <w:t>VALUES (4, 4, 1, 'Atendimento Muito Ruim');</w:t>
            </w:r>
          </w:p>
          <w:p w14:paraId="61D638D1" w14:textId="77777777" w:rsidR="00600F67" w:rsidRDefault="00600F67" w:rsidP="00600F67">
            <w:pPr>
              <w:pStyle w:val="Cdigo-fonte"/>
            </w:pPr>
          </w:p>
          <w:p w14:paraId="724E86C2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994C2B4" w14:textId="77777777" w:rsidR="00600F67" w:rsidRDefault="00600F67" w:rsidP="00600F67">
            <w:pPr>
              <w:pStyle w:val="Cdigo-fonte"/>
            </w:pPr>
            <w:r>
              <w:t>VALUES (5, 5, 3, 'Atendimento Bom');</w:t>
            </w:r>
          </w:p>
          <w:p w14:paraId="6AFE4164" w14:textId="77777777" w:rsidR="00600F67" w:rsidRDefault="00600F67" w:rsidP="00600F67">
            <w:pPr>
              <w:pStyle w:val="Cdigo-fonte"/>
            </w:pPr>
          </w:p>
          <w:p w14:paraId="371F768A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D136479" w14:textId="77777777" w:rsidR="00600F67" w:rsidRDefault="00600F67" w:rsidP="00600F67">
            <w:pPr>
              <w:pStyle w:val="Cdigo-fonte"/>
            </w:pPr>
            <w:r>
              <w:t>VALUES (6, 6, 4, 'Atendimento Muito Bom');</w:t>
            </w:r>
          </w:p>
          <w:p w14:paraId="7C0255B6" w14:textId="77777777" w:rsidR="00600F67" w:rsidRDefault="00600F67" w:rsidP="00600F67">
            <w:pPr>
              <w:pStyle w:val="Cdigo-fonte"/>
            </w:pPr>
          </w:p>
          <w:p w14:paraId="009F2C92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57D7D7B" w14:textId="77777777" w:rsidR="00600F67" w:rsidRDefault="00600F67" w:rsidP="00600F67">
            <w:pPr>
              <w:pStyle w:val="Cdigo-fonte"/>
            </w:pPr>
            <w:r>
              <w:t>VALUES (7, 7, 5, 'Atendimento Excelente');</w:t>
            </w:r>
          </w:p>
          <w:p w14:paraId="6A43CA79" w14:textId="77777777" w:rsidR="00600F67" w:rsidRDefault="00600F67" w:rsidP="00600F67">
            <w:pPr>
              <w:pStyle w:val="Cdigo-fonte"/>
            </w:pPr>
          </w:p>
          <w:p w14:paraId="45BB73D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35746C2" w14:textId="77777777" w:rsidR="00600F67" w:rsidRDefault="00600F67" w:rsidP="00600F67">
            <w:pPr>
              <w:pStyle w:val="Cdigo-fonte"/>
            </w:pPr>
            <w:r>
              <w:t>VALUES (8, 8, 4, 'Atendimento Muito Bom');</w:t>
            </w:r>
          </w:p>
          <w:p w14:paraId="064269E8" w14:textId="77777777" w:rsidR="00600F67" w:rsidRDefault="00600F67" w:rsidP="00600F67">
            <w:pPr>
              <w:pStyle w:val="Cdigo-fonte"/>
            </w:pPr>
          </w:p>
          <w:p w14:paraId="3CE58C3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D404CBB" w14:textId="77777777" w:rsidR="00600F67" w:rsidRDefault="00600F67" w:rsidP="00600F67">
            <w:pPr>
              <w:pStyle w:val="Cdigo-fonte"/>
            </w:pPr>
            <w:r>
              <w:t>VALUES (9, 9, 6, 'Atendimento Neutro');</w:t>
            </w:r>
          </w:p>
          <w:p w14:paraId="36CC715C" w14:textId="77777777" w:rsidR="00600F67" w:rsidRDefault="00600F67" w:rsidP="00600F67">
            <w:pPr>
              <w:pStyle w:val="Cdigo-fonte"/>
            </w:pPr>
          </w:p>
          <w:p w14:paraId="5C259E94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3EA6CE6" w14:textId="2A416A89" w:rsidR="00A965B3" w:rsidRDefault="00600F67" w:rsidP="00600F67">
            <w:pPr>
              <w:pStyle w:val="Cdigo-fonte"/>
            </w:pPr>
            <w:r>
              <w:t>VALUES (10, 10, 5, 'Atendimento Excelente');</w:t>
            </w:r>
          </w:p>
        </w:tc>
      </w:tr>
    </w:tbl>
    <w:p w14:paraId="32AB631C" w14:textId="6024AA98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vocalize_feedback</w:t>
      </w:r>
    </w:p>
    <w:p w14:paraId="5B34CB43" w14:textId="77777777" w:rsidR="00D47D54" w:rsidRDefault="00D47D54" w:rsidP="00D47D54">
      <w:pPr>
        <w:pStyle w:val="Corpodetexto"/>
      </w:pPr>
    </w:p>
    <w:p w14:paraId="359C3ED9" w14:textId="77777777" w:rsidR="00D47D54" w:rsidRPr="00D47D54" w:rsidRDefault="00D47D54" w:rsidP="00B33C31">
      <w:pPr>
        <w:pStyle w:val="Corpodetexto"/>
        <w:rPr>
          <w:sz w:val="20"/>
          <w:szCs w:val="20"/>
        </w:rPr>
      </w:pPr>
    </w:p>
    <w:p w14:paraId="2A7C591C" w14:textId="65FB9540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>7 – Data Manupulation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5478D2">
        <w:tc>
          <w:tcPr>
            <w:tcW w:w="9061" w:type="dxa"/>
          </w:tcPr>
          <w:p w14:paraId="150BEF92" w14:textId="2994A270" w:rsidR="004A05C4" w:rsidRDefault="00E44BE8" w:rsidP="006F58D7">
            <w:pPr>
              <w:pStyle w:val="Cdigo-fonte"/>
              <w:ind w:left="30" w:firstLine="0"/>
              <w:jc w:val="left"/>
            </w:pPr>
            <w:r>
              <w:t xml:space="preserve">A cada login do usuário sera atualizado </w:t>
            </w:r>
            <w:r w:rsidR="004B0747">
              <w:t>a data do ultimo login:</w:t>
            </w:r>
          </w:p>
        </w:tc>
      </w:tr>
      <w:tr w:rsidR="00050FEA" w14:paraId="15DFB985" w14:textId="77777777" w:rsidTr="005478D2">
        <w:tc>
          <w:tcPr>
            <w:tcW w:w="9061" w:type="dxa"/>
          </w:tcPr>
          <w:p w14:paraId="74F5DE00" w14:textId="77777777" w:rsidR="008E35F7" w:rsidRDefault="008E35F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38C39CEE" w14:textId="6966996C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503ECD">
              <w:rPr>
                <w:lang w:val="pt-BR"/>
              </w:rPr>
              <w:t>create</w:t>
            </w:r>
            <w:proofErr w:type="gramEnd"/>
            <w:r w:rsidRPr="00503ECD">
              <w:rPr>
                <w:lang w:val="pt-BR"/>
              </w:rPr>
              <w:t xml:space="preserve"> procedure proc_login_cliente (</w:t>
            </w:r>
            <w:r w:rsidR="003450DD">
              <w:rPr>
                <w:lang w:val="pt-BR"/>
              </w:rPr>
              <w:t>p_</w:t>
            </w:r>
            <w:r w:rsidRPr="00503ECD">
              <w:rPr>
                <w:lang w:val="pt-BR"/>
              </w:rPr>
              <w:t>id_login number) is</w:t>
            </w:r>
          </w:p>
          <w:p w14:paraId="43681A32" w14:textId="7777777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503ECD">
              <w:rPr>
                <w:lang w:val="pt-BR"/>
              </w:rPr>
              <w:t>begin</w:t>
            </w:r>
            <w:proofErr w:type="gramEnd"/>
            <w:r w:rsidRPr="00503ECD">
              <w:rPr>
                <w:lang w:val="pt-BR"/>
              </w:rPr>
              <w:t xml:space="preserve"> </w:t>
            </w:r>
          </w:p>
          <w:p w14:paraId="0BC1D1CD" w14:textId="7777777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r w:rsidRPr="00503ECD">
              <w:rPr>
                <w:lang w:val="pt-BR"/>
              </w:rPr>
              <w:t xml:space="preserve">    </w:t>
            </w:r>
            <w:proofErr w:type="gramStart"/>
            <w:r w:rsidRPr="00503ECD">
              <w:rPr>
                <w:lang w:val="pt-BR"/>
              </w:rPr>
              <w:t>update</w:t>
            </w:r>
            <w:proofErr w:type="gramEnd"/>
            <w:r w:rsidRPr="00503ECD">
              <w:rPr>
                <w:lang w:val="pt-BR"/>
              </w:rPr>
              <w:t xml:space="preserve"> t_vt_login </w:t>
            </w:r>
          </w:p>
          <w:p w14:paraId="259A4C96" w14:textId="7777777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r w:rsidRPr="00503ECD">
              <w:rPr>
                <w:lang w:val="pt-BR"/>
              </w:rPr>
              <w:t xml:space="preserve">    </w:t>
            </w:r>
            <w:proofErr w:type="gramStart"/>
            <w:r w:rsidRPr="00503ECD">
              <w:rPr>
                <w:lang w:val="pt-BR"/>
              </w:rPr>
              <w:t>set</w:t>
            </w:r>
            <w:proofErr w:type="gramEnd"/>
            <w:r w:rsidRPr="00503ECD">
              <w:rPr>
                <w:lang w:val="pt-BR"/>
              </w:rPr>
              <w:t xml:space="preserve"> DT_ULTIMO_LOGIN = SYSDATE</w:t>
            </w:r>
          </w:p>
          <w:p w14:paraId="2B78E94A" w14:textId="12FE4C2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r w:rsidRPr="00503ECD">
              <w:rPr>
                <w:lang w:val="pt-BR"/>
              </w:rPr>
              <w:t xml:space="preserve">    </w:t>
            </w:r>
            <w:proofErr w:type="gramStart"/>
            <w:r w:rsidRPr="00503ECD">
              <w:rPr>
                <w:lang w:val="pt-BR"/>
              </w:rPr>
              <w:t>where</w:t>
            </w:r>
            <w:proofErr w:type="gramEnd"/>
            <w:r w:rsidRPr="00503ECD">
              <w:rPr>
                <w:lang w:val="pt-BR"/>
              </w:rPr>
              <w:t xml:space="preserve"> id_login = </w:t>
            </w:r>
            <w:r w:rsidR="003450DD">
              <w:rPr>
                <w:lang w:val="pt-BR"/>
              </w:rPr>
              <w:t>p_</w:t>
            </w:r>
            <w:r w:rsidR="003450DD" w:rsidRPr="00503ECD">
              <w:rPr>
                <w:lang w:val="pt-BR"/>
              </w:rPr>
              <w:t>id_login</w:t>
            </w:r>
            <w:r w:rsidRPr="00503ECD">
              <w:rPr>
                <w:lang w:val="pt-BR"/>
              </w:rPr>
              <w:t xml:space="preserve">; </w:t>
            </w:r>
          </w:p>
          <w:p w14:paraId="589A8AB5" w14:textId="7777777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3BC81EE4" w14:textId="77777777" w:rsidR="00503ECD" w:rsidRPr="00503ECD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503ECD">
              <w:rPr>
                <w:lang w:val="pt-BR"/>
              </w:rPr>
              <w:t>end</w:t>
            </w:r>
            <w:proofErr w:type="gramEnd"/>
            <w:r w:rsidRPr="00503ECD">
              <w:rPr>
                <w:lang w:val="pt-BR"/>
              </w:rPr>
              <w:t xml:space="preserve"> proc_login_cliente;</w:t>
            </w:r>
          </w:p>
          <w:p w14:paraId="3F2BFEEE" w14:textId="0755E234" w:rsidR="004B0747" w:rsidRPr="00DD4030" w:rsidRDefault="00503ECD" w:rsidP="00503ECD">
            <w:pPr>
              <w:pStyle w:val="Cdigo-fonte"/>
              <w:ind w:firstLine="0"/>
              <w:jc w:val="left"/>
              <w:rPr>
                <w:lang w:val="pt-BR"/>
              </w:rPr>
            </w:pPr>
            <w:r w:rsidRPr="00503ECD">
              <w:rPr>
                <w:lang w:val="pt-BR"/>
              </w:rPr>
              <w:t>/</w:t>
            </w:r>
          </w:p>
        </w:tc>
      </w:tr>
      <w:tr w:rsidR="004B0747" w14:paraId="3EAF679B" w14:textId="77777777" w:rsidTr="005478D2">
        <w:tc>
          <w:tcPr>
            <w:tcW w:w="9061" w:type="dxa"/>
          </w:tcPr>
          <w:p w14:paraId="6A267EC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0DE75E43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2A484455" w14:textId="77777777" w:rsidTr="00DA21D5">
              <w:tc>
                <w:tcPr>
                  <w:tcW w:w="9061" w:type="dxa"/>
                </w:tcPr>
                <w:p w14:paraId="0B6484D3" w14:textId="77777777" w:rsidR="00113376" w:rsidRDefault="00113376" w:rsidP="00DA21D5">
                  <w:pPr>
                    <w:pStyle w:val="Cdigo-fonte"/>
                    <w:ind w:left="30" w:firstLine="0"/>
                    <w:jc w:val="left"/>
                  </w:pPr>
                  <w:r>
                    <w:t>Desativando itens da fatura, caso o cliente deseje cancelar:</w:t>
                  </w:r>
                </w:p>
              </w:tc>
            </w:tr>
            <w:tr w:rsidR="00113376" w14:paraId="7984C62F" w14:textId="77777777" w:rsidTr="00DA21D5">
              <w:tc>
                <w:tcPr>
                  <w:tcW w:w="9061" w:type="dxa"/>
                </w:tcPr>
                <w:p w14:paraId="317234C4" w14:textId="77777777" w:rsid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055F0C69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create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procedure proc_desativa_itens_fatura(p_id_itens_fatura number , p_st_plano char)</w:t>
                  </w:r>
                </w:p>
                <w:p w14:paraId="2A6BDD61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as</w:t>
                  </w:r>
                  <w:proofErr w:type="gramEnd"/>
                </w:p>
                <w:p w14:paraId="0718A5CA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begin</w:t>
                  </w:r>
                  <w:proofErr w:type="gramEnd"/>
                  <w:r w:rsidRPr="00113376">
                    <w:rPr>
                      <w:lang w:val="pt-BR"/>
                    </w:rPr>
                    <w:t xml:space="preserve"> </w:t>
                  </w:r>
                </w:p>
                <w:p w14:paraId="579CD7CD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370FADC3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  <w:proofErr w:type="gramStart"/>
                  <w:r w:rsidRPr="00113376">
                    <w:rPr>
                      <w:lang w:val="pt-BR"/>
                    </w:rPr>
                    <w:t>update</w:t>
                  </w:r>
                  <w:proofErr w:type="gramEnd"/>
                  <w:r w:rsidRPr="00113376">
                    <w:rPr>
                      <w:lang w:val="pt-BR"/>
                    </w:rPr>
                    <w:t xml:space="preserve"> t_vt_itens_fatura</w:t>
                  </w:r>
                </w:p>
                <w:p w14:paraId="6F89E6F5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  <w:proofErr w:type="gramStart"/>
                  <w:r w:rsidRPr="00113376">
                    <w:rPr>
                      <w:lang w:val="pt-BR"/>
                    </w:rPr>
                    <w:t>set</w:t>
                  </w:r>
                  <w:proofErr w:type="gramEnd"/>
                  <w:r w:rsidRPr="00113376">
                    <w:rPr>
                      <w:lang w:val="pt-BR"/>
                    </w:rPr>
                    <w:t xml:space="preserve"> st_plano = 'I'</w:t>
                  </w:r>
                </w:p>
                <w:p w14:paraId="186E2C08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  <w:proofErr w:type="gramStart"/>
                  <w:r w:rsidRPr="00113376">
                    <w:rPr>
                      <w:lang w:val="pt-BR"/>
                    </w:rPr>
                    <w:t>where</w:t>
                  </w:r>
                  <w:proofErr w:type="gramEnd"/>
                  <w:r w:rsidRPr="00113376">
                    <w:rPr>
                      <w:lang w:val="pt-BR"/>
                    </w:rPr>
                    <w:t xml:space="preserve"> id_itens_fatura = p_id_itens_fatura;</w:t>
                  </w:r>
                </w:p>
                <w:p w14:paraId="559BFF74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5CA3E918" w14:textId="77777777" w:rsidR="00113376" w:rsidRP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end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proc_desativa_itens_fatura;</w:t>
                  </w:r>
                </w:p>
                <w:p w14:paraId="17322366" w14:textId="77777777" w:rsidR="00113376" w:rsidRPr="00DD4030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0017D65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75B3F9DF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705BDFB0" w14:textId="77777777" w:rsidTr="000A3CEF">
              <w:tc>
                <w:tcPr>
                  <w:tcW w:w="9061" w:type="dxa"/>
                </w:tcPr>
                <w:p w14:paraId="1485E982" w14:textId="5850929C" w:rsidR="00113376" w:rsidRDefault="00113376" w:rsidP="000A3CEF">
                  <w:pPr>
                    <w:pStyle w:val="Cdigo-fonte"/>
                    <w:ind w:left="30" w:firstLine="0"/>
                    <w:jc w:val="left"/>
                  </w:pPr>
                  <w:r>
                    <w:t>Deletar alguma forma de pagamento</w:t>
                  </w:r>
                  <w:r w:rsidR="00BD11B2">
                    <w:t xml:space="preserve"> caso deixe de existir ou mude na regra de negócios:</w:t>
                  </w:r>
                </w:p>
              </w:tc>
            </w:tr>
            <w:tr w:rsidR="00113376" w14:paraId="01A72E68" w14:textId="77777777" w:rsidTr="000A3CEF">
              <w:tc>
                <w:tcPr>
                  <w:tcW w:w="9061" w:type="dxa"/>
                </w:tcPr>
                <w:p w14:paraId="0FA15D60" w14:textId="77777777" w:rsidR="00113376" w:rsidRDefault="00113376" w:rsidP="000A3CEF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63662E45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create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procedure proc_exclui_fatura(p_id_tipo_pagamento number)</w:t>
                  </w:r>
                </w:p>
                <w:p w14:paraId="6209F6A3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as</w:t>
                  </w:r>
                  <w:proofErr w:type="gramEnd"/>
                </w:p>
                <w:p w14:paraId="3347C8CC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begin</w:t>
                  </w:r>
                  <w:proofErr w:type="gramEnd"/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63EEFE11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delete</w:t>
                  </w:r>
                  <w:proofErr w:type="gramEnd"/>
                  <w:r w:rsidRPr="00113376">
                    <w:rPr>
                      <w:lang w:val="pt-BR"/>
                    </w:rPr>
                    <w:t xml:space="preserve"> </w:t>
                  </w:r>
                </w:p>
                <w:p w14:paraId="6295C8B6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from</w:t>
                  </w:r>
                  <w:proofErr w:type="gramEnd"/>
                  <w:r w:rsidRPr="00113376">
                    <w:rPr>
                      <w:lang w:val="pt-BR"/>
                    </w:rPr>
                    <w:t xml:space="preserve"> t_vt_tipo_pagamento </w:t>
                  </w:r>
                </w:p>
                <w:p w14:paraId="2741D598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where</w:t>
                  </w:r>
                  <w:proofErr w:type="gramEnd"/>
                  <w:r w:rsidRPr="00113376">
                    <w:rPr>
                      <w:lang w:val="pt-BR"/>
                    </w:rPr>
                    <w:t xml:space="preserve"> ID_TIPO_PAGAMENTO = p_id_tipo_pagamento;</w:t>
                  </w:r>
                </w:p>
                <w:p w14:paraId="23ABFC24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17F4B557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end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proc_exclui_fatura;</w:t>
                  </w:r>
                </w:p>
                <w:p w14:paraId="3424C505" w14:textId="21DD904A" w:rsidR="00113376" w:rsidRPr="00DD4030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5D41C1A9" w14:textId="77777777" w:rsidR="00113376" w:rsidRDefault="0011337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</w:tc>
      </w:tr>
    </w:tbl>
    <w:p w14:paraId="494C8E7D" w14:textId="42AE60B5" w:rsidR="004A05C4" w:rsidRDefault="004A05C4" w:rsidP="004F1D41">
      <w:pPr>
        <w:pStyle w:val="Ttulo1"/>
      </w:pPr>
      <w:bookmarkStart w:id="11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1"/>
      <w:r w:rsidR="006F58D7" w:rsidRPr="006F58D7">
        <w:t xml:space="preserve"> </w:t>
      </w:r>
      <w:r w:rsidR="006F58D7">
        <w:t>– 2°Sprint</w:t>
      </w:r>
    </w:p>
    <w:p w14:paraId="676882A4" w14:textId="77777777" w:rsidR="004B0747" w:rsidRPr="004B0747" w:rsidRDefault="004B0747" w:rsidP="004B0747">
      <w:pPr>
        <w:pStyle w:val="PargrafodaLista"/>
      </w:pPr>
    </w:p>
    <w:p w14:paraId="26FFACC4" w14:textId="537A3D8F" w:rsidR="004A05C4" w:rsidRPr="004A05C4" w:rsidRDefault="004A05C4" w:rsidP="006C4326">
      <w:pPr>
        <w:pStyle w:val="Ttulo2"/>
        <w:rPr>
          <w:sz w:val="24"/>
          <w:szCs w:val="24"/>
        </w:rPr>
      </w:pPr>
      <w:bookmarkStart w:id="12" w:name="_Toc67673077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dados ordenados.</w:t>
      </w:r>
      <w:bookmarkEnd w:id="12"/>
      <w:r w:rsidR="006C4326" w:rsidRPr="006C4326">
        <w:rPr>
          <w:sz w:val="24"/>
          <w:szCs w:val="24"/>
        </w:rPr>
        <w:t xml:space="preserve"> </w:t>
      </w:r>
    </w:p>
    <w:p w14:paraId="38C0F107" w14:textId="31D15286" w:rsidR="004A05C4" w:rsidRDefault="00050FEA" w:rsidP="00D07BF0">
      <w:pPr>
        <w:pStyle w:val="PargrafodaLista"/>
      </w:pPr>
      <w:r w:rsidRPr="00050FEA">
        <w:t>Relatório para</w:t>
      </w:r>
      <w:r w:rsidR="00392614">
        <w:t xml:space="preserve"> visualização d</w:t>
      </w:r>
      <w:r w:rsidR="004361F4">
        <w:t xml:space="preserve">e dados </w:t>
      </w:r>
      <w:r w:rsidR="00392614">
        <w:t>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5478D2">
        <w:tc>
          <w:tcPr>
            <w:tcW w:w="9061" w:type="dxa"/>
          </w:tcPr>
          <w:p w14:paraId="10DF0ED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</w:p>
          <w:p w14:paraId="58481F85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select</w:t>
            </w:r>
            <w:proofErr w:type="gramEnd"/>
            <w:r w:rsidRPr="0087586F">
              <w:rPr>
                <w:lang w:val="pt-BR"/>
              </w:rPr>
              <w:t xml:space="preserve"> </w:t>
            </w:r>
          </w:p>
          <w:p w14:paraId="61EE28FA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vc</w:t>
            </w:r>
            <w:proofErr w:type="gramEnd"/>
            <w:r w:rsidRPr="0087586F">
              <w:rPr>
                <w:lang w:val="pt-BR"/>
              </w:rPr>
              <w:t>.nm_cliente,</w:t>
            </w:r>
          </w:p>
          <w:p w14:paraId="08A6DBBC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vc</w:t>
            </w:r>
            <w:proofErr w:type="gramEnd"/>
            <w:r w:rsidRPr="0087586F">
              <w:rPr>
                <w:lang w:val="pt-BR"/>
              </w:rPr>
              <w:t>.nr_cpf,</w:t>
            </w:r>
          </w:p>
          <w:p w14:paraId="044877C5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vtc</w:t>
            </w:r>
            <w:proofErr w:type="gramEnd"/>
            <w:r w:rsidRPr="0087586F">
              <w:rPr>
                <w:lang w:val="pt-BR"/>
              </w:rPr>
              <w:t>.nr_ddd,</w:t>
            </w:r>
          </w:p>
          <w:p w14:paraId="6B276415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vtc</w:t>
            </w:r>
            <w:proofErr w:type="gramEnd"/>
            <w:r w:rsidRPr="0087586F">
              <w:rPr>
                <w:lang w:val="pt-BR"/>
              </w:rPr>
              <w:t>.nr_telefone,</w:t>
            </w:r>
          </w:p>
          <w:p w14:paraId="61375736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ve</w:t>
            </w:r>
            <w:proofErr w:type="gramEnd"/>
            <w:r w:rsidRPr="0087586F">
              <w:rPr>
                <w:lang w:val="pt-BR"/>
              </w:rPr>
              <w:t>.ds_cep,</w:t>
            </w:r>
          </w:p>
          <w:p w14:paraId="2319ADE0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ve</w:t>
            </w:r>
            <w:proofErr w:type="gramEnd"/>
            <w:r w:rsidRPr="0087586F">
              <w:rPr>
                <w:lang w:val="pt-BR"/>
              </w:rPr>
              <w:t>.nm_logradouro,</w:t>
            </w:r>
          </w:p>
          <w:p w14:paraId="2B303C7F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ve</w:t>
            </w:r>
            <w:proofErr w:type="gramEnd"/>
            <w:r w:rsidRPr="0087586F">
              <w:rPr>
                <w:lang w:val="pt-BR"/>
              </w:rPr>
              <w:t>.nr_logradouro,</w:t>
            </w:r>
          </w:p>
          <w:p w14:paraId="748DB0F8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ve</w:t>
            </w:r>
            <w:proofErr w:type="gramEnd"/>
            <w:r w:rsidRPr="0087586F">
              <w:rPr>
                <w:lang w:val="pt-BR"/>
              </w:rPr>
              <w:t>.nm_cidade,</w:t>
            </w:r>
          </w:p>
          <w:p w14:paraId="7ACB1C5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ve</w:t>
            </w:r>
            <w:proofErr w:type="gramEnd"/>
            <w:r w:rsidRPr="0087586F">
              <w:rPr>
                <w:lang w:val="pt-BR"/>
              </w:rPr>
              <w:t>.nm_bairro,</w:t>
            </w:r>
          </w:p>
          <w:p w14:paraId="5D0A43CA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vp</w:t>
            </w:r>
            <w:proofErr w:type="gramEnd"/>
            <w:r w:rsidRPr="0087586F">
              <w:rPr>
                <w:lang w:val="pt-BR"/>
              </w:rPr>
              <w:t>.nm_plano,</w:t>
            </w:r>
          </w:p>
          <w:p w14:paraId="6DD779AB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vsa</w:t>
            </w:r>
            <w:proofErr w:type="gramEnd"/>
            <w:r w:rsidRPr="0087586F">
              <w:rPr>
                <w:lang w:val="pt-BR"/>
              </w:rPr>
              <w:t>.nm_servico,</w:t>
            </w:r>
          </w:p>
          <w:p w14:paraId="7E63746D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vp</w:t>
            </w:r>
            <w:proofErr w:type="gramEnd"/>
            <w:r w:rsidRPr="0087586F">
              <w:rPr>
                <w:lang w:val="pt-BR"/>
              </w:rPr>
              <w:t>.qtd_franquia_internet,</w:t>
            </w:r>
          </w:p>
          <w:p w14:paraId="48767B99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vf</w:t>
            </w:r>
            <w:proofErr w:type="gramEnd"/>
            <w:r w:rsidRPr="0087586F">
              <w:rPr>
                <w:lang w:val="pt-BR"/>
              </w:rPr>
              <w:t>.vlr_fatura,</w:t>
            </w:r>
          </w:p>
          <w:p w14:paraId="04707C1F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vtp</w:t>
            </w:r>
            <w:proofErr w:type="gramEnd"/>
            <w:r w:rsidRPr="0087586F">
              <w:rPr>
                <w:lang w:val="pt-BR"/>
              </w:rPr>
              <w:t>.nm_tipo_pagamento,</w:t>
            </w:r>
          </w:p>
          <w:p w14:paraId="6A565513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vit</w:t>
            </w:r>
            <w:proofErr w:type="gramEnd"/>
            <w:r w:rsidRPr="0087586F">
              <w:rPr>
                <w:lang w:val="pt-BR"/>
              </w:rPr>
              <w:t>.dt_item_adicionado,</w:t>
            </w:r>
          </w:p>
          <w:p w14:paraId="0D0AB35D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vf</w:t>
            </w:r>
            <w:proofErr w:type="gramEnd"/>
            <w:r w:rsidRPr="0087586F">
              <w:rPr>
                <w:lang w:val="pt-BR"/>
              </w:rPr>
              <w:t>.dt_vencimento,</w:t>
            </w:r>
          </w:p>
          <w:p w14:paraId="6E8FBB1E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r w:rsidRPr="0087586F">
              <w:rPr>
                <w:lang w:val="pt-BR"/>
              </w:rPr>
              <w:t xml:space="preserve">    </w:t>
            </w:r>
            <w:proofErr w:type="gramStart"/>
            <w:r w:rsidRPr="0087586F">
              <w:rPr>
                <w:lang w:val="pt-BR"/>
              </w:rPr>
              <w:t>vf</w:t>
            </w:r>
            <w:proofErr w:type="gramEnd"/>
            <w:r w:rsidRPr="0087586F">
              <w:rPr>
                <w:lang w:val="pt-BR"/>
              </w:rPr>
              <w:t>.dt_pagamento</w:t>
            </w:r>
          </w:p>
          <w:p w14:paraId="1B0A60EA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from</w:t>
            </w:r>
            <w:proofErr w:type="gramEnd"/>
            <w:r w:rsidRPr="0087586F">
              <w:rPr>
                <w:lang w:val="pt-BR"/>
              </w:rPr>
              <w:t xml:space="preserve"> t_vt_cliente vc</w:t>
            </w:r>
          </w:p>
          <w:p w14:paraId="7834C3F3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t_vt_endereco ve on ve.id_cliente = vc.id_cliente </w:t>
            </w:r>
          </w:p>
          <w:p w14:paraId="1B4E4468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t_vt_telefone_contato vtc on vtc.id_cliente = vc.id_cliente </w:t>
            </w:r>
          </w:p>
          <w:p w14:paraId="24A2F850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t_vt_fatura vf on vc.id_cliente = vf.id_cliente </w:t>
            </w:r>
          </w:p>
          <w:p w14:paraId="1B1CE730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t_vt_tipo_pagamento vtp on vtp.id_tipo_pagamento = vf.id_tipo_pagamento </w:t>
            </w:r>
          </w:p>
          <w:p w14:paraId="3EDDD2E9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t_vt_itens_fatura vit on vit.id_itens_fatura = vf.id_itens_fatura</w:t>
            </w:r>
          </w:p>
          <w:p w14:paraId="5EF1108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t_vt_plano vp on vp.id_plano = vit.id_plano</w:t>
            </w:r>
          </w:p>
          <w:p w14:paraId="6113193A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join</w:t>
            </w:r>
            <w:proofErr w:type="gramEnd"/>
            <w:r w:rsidRPr="0087586F">
              <w:rPr>
                <w:lang w:val="pt-BR"/>
              </w:rPr>
              <w:t xml:space="preserve"> t_vt_servico_adicional vsa on vsa.id_servico_adicional = vit.id_servico_adicional</w:t>
            </w:r>
          </w:p>
          <w:p w14:paraId="7F838ACF" w14:textId="34BBA348" w:rsidR="004A05C4" w:rsidRPr="00050FEA" w:rsidRDefault="0087586F" w:rsidP="0087586F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7586F">
              <w:rPr>
                <w:lang w:val="pt-BR"/>
              </w:rPr>
              <w:t>where</w:t>
            </w:r>
            <w:proofErr w:type="gramEnd"/>
            <w:r w:rsidRPr="0087586F">
              <w:rPr>
                <w:lang w:val="pt-BR"/>
              </w:rPr>
              <w:t xml:space="preserve"> vc.id_cliente = 1;</w:t>
            </w:r>
          </w:p>
        </w:tc>
      </w:tr>
    </w:tbl>
    <w:p w14:paraId="29979DE7" w14:textId="77777777" w:rsidR="004A05C4" w:rsidRPr="0048324B" w:rsidRDefault="004A05C4" w:rsidP="004A05C4">
      <w:pPr>
        <w:pStyle w:val="Corpodetexto"/>
      </w:pPr>
    </w:p>
    <w:p w14:paraId="423E5B65" w14:textId="4AF7FE3B" w:rsidR="00881740" w:rsidRPr="004A05C4" w:rsidRDefault="00881740" w:rsidP="00881740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>
        <w:rPr>
          <w:sz w:val="24"/>
          <w:szCs w:val="24"/>
        </w:rPr>
        <w:t>.2</w:t>
      </w:r>
      <w:r w:rsidRPr="004A05C4">
        <w:rPr>
          <w:sz w:val="24"/>
          <w:szCs w:val="24"/>
        </w:rPr>
        <w:t xml:space="preserve"> – </w:t>
      </w:r>
      <w:r>
        <w:rPr>
          <w:sz w:val="24"/>
          <w:szCs w:val="24"/>
        </w:rPr>
        <w:t>R</w:t>
      </w:r>
      <w:r w:rsidRPr="006C4326">
        <w:rPr>
          <w:sz w:val="24"/>
          <w:szCs w:val="24"/>
        </w:rPr>
        <w:t xml:space="preserve">elatório </w:t>
      </w:r>
      <w:r>
        <w:rPr>
          <w:sz w:val="24"/>
          <w:szCs w:val="24"/>
        </w:rPr>
        <w:t>s</w:t>
      </w:r>
      <w:r w:rsidRPr="006C4326">
        <w:rPr>
          <w:sz w:val="24"/>
          <w:szCs w:val="24"/>
        </w:rPr>
        <w:t xml:space="preserve">imples </w:t>
      </w:r>
      <w:r>
        <w:rPr>
          <w:sz w:val="24"/>
          <w:szCs w:val="24"/>
        </w:rPr>
        <w:t>c</w:t>
      </w:r>
      <w:r>
        <w:rPr>
          <w:sz w:val="24"/>
          <w:szCs w:val="24"/>
        </w:rPr>
        <w:t>ontendo a quantidade de faturas cobradas por cliente</w:t>
      </w:r>
      <w:r w:rsidRPr="006C4326">
        <w:rPr>
          <w:sz w:val="24"/>
          <w:szCs w:val="24"/>
        </w:rPr>
        <w:t xml:space="preserve">. </w:t>
      </w:r>
    </w:p>
    <w:p w14:paraId="6D4506F5" w14:textId="0499D201" w:rsidR="00881740" w:rsidRDefault="00881740" w:rsidP="00881740">
      <w:pPr>
        <w:pStyle w:val="PargrafodaLista"/>
      </w:pPr>
      <w:r w:rsidRPr="00050FEA">
        <w:t>Relatório para</w:t>
      </w:r>
      <w:r>
        <w:t xml:space="preserve"> visualização de</w:t>
      </w:r>
      <w:r>
        <w:t xml:space="preserve"> número de</w:t>
      </w:r>
      <w:r>
        <w:t xml:space="preserve"> </w:t>
      </w:r>
      <w:r>
        <w:t>faturas</w:t>
      </w:r>
      <w:r>
        <w:t xml:space="preserve"> 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1740" w14:paraId="3A3B8631" w14:textId="77777777" w:rsidTr="005A73A2">
        <w:tc>
          <w:tcPr>
            <w:tcW w:w="9061" w:type="dxa"/>
          </w:tcPr>
          <w:p w14:paraId="07348FF4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select</w:t>
            </w:r>
            <w:proofErr w:type="gramEnd"/>
            <w:r w:rsidRPr="00881740">
              <w:rPr>
                <w:lang w:val="pt-BR"/>
              </w:rPr>
              <w:t xml:space="preserve"> </w:t>
            </w:r>
          </w:p>
          <w:p w14:paraId="068334DF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.nm_cliente,</w:t>
            </w:r>
          </w:p>
          <w:p w14:paraId="72900F73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.nr_cpf,</w:t>
            </w:r>
          </w:p>
          <w:p w14:paraId="1BAD90B6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count</w:t>
            </w:r>
            <w:proofErr w:type="gramEnd"/>
            <w:r w:rsidRPr="00881740">
              <w:rPr>
                <w:lang w:val="pt-BR"/>
              </w:rPr>
              <w:t>(id_fatura)as numero_fatura_cobradas</w:t>
            </w:r>
          </w:p>
          <w:p w14:paraId="6C95592D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from</w:t>
            </w:r>
            <w:proofErr w:type="gramEnd"/>
            <w:r w:rsidRPr="00881740">
              <w:rPr>
                <w:lang w:val="pt-BR"/>
              </w:rPr>
              <w:t xml:space="preserve"> t_vt_cliente vc</w:t>
            </w:r>
          </w:p>
          <w:p w14:paraId="388B02FE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inner</w:t>
            </w:r>
            <w:proofErr w:type="gramEnd"/>
            <w:r w:rsidRPr="00881740">
              <w:rPr>
                <w:lang w:val="pt-BR"/>
              </w:rPr>
              <w:t xml:space="preserve"> join t_vt_fatura vf on vf.id_cliente = vc.id_cliente</w:t>
            </w:r>
          </w:p>
          <w:p w14:paraId="0C28D9F8" w14:textId="47FE967A" w:rsidR="00881740" w:rsidRPr="0087586F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group</w:t>
            </w:r>
            <w:proofErr w:type="gramEnd"/>
            <w:r w:rsidRPr="00881740">
              <w:rPr>
                <w:lang w:val="pt-BR"/>
              </w:rPr>
              <w:t xml:space="preserve"> by vc.nm_cliente,vc.nr_cpf;</w:t>
            </w:r>
          </w:p>
          <w:p w14:paraId="1FB6933E" w14:textId="139869AC" w:rsidR="00881740" w:rsidRPr="00050FEA" w:rsidRDefault="00881740" w:rsidP="005A73A2">
            <w:pPr>
              <w:pStyle w:val="Cdigo-fonte"/>
              <w:ind w:firstLine="0"/>
              <w:rPr>
                <w:lang w:val="pt-BR"/>
              </w:rPr>
            </w:pPr>
            <w:bookmarkStart w:id="13" w:name="_GoBack"/>
            <w:bookmarkEnd w:id="13"/>
          </w:p>
        </w:tc>
      </w:tr>
    </w:tbl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4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75A48" w14:textId="77777777" w:rsidR="00121713" w:rsidRDefault="00121713" w:rsidP="00987BE0">
      <w:pPr>
        <w:spacing w:after="0" w:line="240" w:lineRule="auto"/>
      </w:pPr>
      <w:r>
        <w:separator/>
      </w:r>
    </w:p>
  </w:endnote>
  <w:endnote w:type="continuationSeparator" w:id="0">
    <w:p w14:paraId="6063299F" w14:textId="77777777" w:rsidR="00121713" w:rsidRDefault="00121713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panose1 w:val="00000000000000000000"/>
    <w:charset w:val="00"/>
    <w:family w:val="auto"/>
    <w:pitch w:val="variable"/>
    <w:sig w:usb0="A00000AF" w:usb1="50000048" w:usb2="00000000" w:usb3="00000000" w:csb0="0000011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825B4" w14:textId="77777777" w:rsidR="00121713" w:rsidRDefault="00121713" w:rsidP="00987BE0">
      <w:pPr>
        <w:spacing w:after="0" w:line="240" w:lineRule="auto"/>
      </w:pPr>
      <w:r>
        <w:separator/>
      </w:r>
    </w:p>
  </w:footnote>
  <w:footnote w:type="continuationSeparator" w:id="0">
    <w:p w14:paraId="3BEBFEE6" w14:textId="77777777" w:rsidR="00121713" w:rsidRDefault="00121713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022C" w14:textId="36CC1D62" w:rsidR="00E44BE8" w:rsidRDefault="00E44BE8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E44BE8" w:rsidRDefault="00E44BE8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87B07" w14:textId="7E3234D5" w:rsidR="00E44BE8" w:rsidRDefault="00E44BE8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9CF6D" w14:textId="36724E62" w:rsidR="00E44BE8" w:rsidRDefault="00E44BE8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B5565" w14:textId="77777777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361F4">
      <w:rPr>
        <w:noProof/>
      </w:rPr>
      <w:t>8</w:t>
    </w:r>
    <w:r>
      <w:fldChar w:fldCharType="end"/>
    </w:r>
    <w:r>
      <w:t xml:space="preserve"> de </w:t>
    </w:r>
    <w:r w:rsidR="00121713">
      <w:fldChar w:fldCharType="begin"/>
    </w:r>
    <w:r w:rsidR="00121713">
      <w:instrText>NUMPAGES   \* MERGEFORMAT</w:instrText>
    </w:r>
    <w:r w:rsidR="00121713">
      <w:fldChar w:fldCharType="separate"/>
    </w:r>
    <w:r w:rsidR="004361F4">
      <w:rPr>
        <w:noProof/>
      </w:rPr>
      <w:t>11</w:t>
    </w:r>
    <w:r w:rsidR="00121713">
      <w:rPr>
        <w:noProof/>
      </w:rPr>
      <w:fldChar w:fldCharType="end"/>
    </w:r>
    <w:r>
      <w:t xml:space="preserve"> </w:t>
    </w:r>
  </w:p>
  <w:p w14:paraId="0217DDD6" w14:textId="77777777" w:rsidR="00E44BE8" w:rsidRDefault="00E44BE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08C38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361F4">
      <w:rPr>
        <w:noProof/>
      </w:rPr>
      <w:t>4</w:t>
    </w:r>
    <w:r>
      <w:fldChar w:fldCharType="end"/>
    </w:r>
    <w:r>
      <w:t xml:space="preserve"> de </w:t>
    </w:r>
    <w:r w:rsidR="00121713">
      <w:fldChar w:fldCharType="begin"/>
    </w:r>
    <w:r w:rsidR="00121713">
      <w:instrText>NUMPAGES   \* MERGEFORMAT</w:instrText>
    </w:r>
    <w:r w:rsidR="00121713">
      <w:fldChar w:fldCharType="separate"/>
    </w:r>
    <w:r w:rsidR="004361F4">
      <w:rPr>
        <w:noProof/>
      </w:rPr>
      <w:t>11</w:t>
    </w:r>
    <w:r w:rsidR="00121713">
      <w:rPr>
        <w:noProof/>
      </w:rPr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15A83" w14:textId="142BEF68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81740">
      <w:rPr>
        <w:noProof/>
      </w:rPr>
      <w:t>42</w:t>
    </w:r>
    <w:r>
      <w:fldChar w:fldCharType="end"/>
    </w:r>
    <w:r>
      <w:t xml:space="preserve"> de </w:t>
    </w:r>
    <w:r w:rsidR="00121713">
      <w:fldChar w:fldCharType="begin"/>
    </w:r>
    <w:r w:rsidR="00121713">
      <w:instrText xml:space="preserve"> NUMPAGES   \* MERGEFORMAT </w:instrText>
    </w:r>
    <w:r w:rsidR="00121713">
      <w:fldChar w:fldCharType="separate"/>
    </w:r>
    <w:r w:rsidR="00881740">
      <w:rPr>
        <w:noProof/>
      </w:rPr>
      <w:t>42</w:t>
    </w:r>
    <w:r w:rsidR="00121713">
      <w:rPr>
        <w:noProof/>
      </w:rPr>
      <w:fldChar w:fldCharType="end"/>
    </w:r>
    <w:r>
      <w:t xml:space="preserve"> </w:t>
    </w:r>
  </w:p>
  <w:p w14:paraId="7F9A1AC5" w14:textId="77777777" w:rsidR="00E44BE8" w:rsidRDefault="00E44BE8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2DA61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361F4">
      <w:rPr>
        <w:noProof/>
      </w:rPr>
      <w:t>9</w:t>
    </w:r>
    <w:r>
      <w:fldChar w:fldCharType="end"/>
    </w:r>
    <w:r>
      <w:t xml:space="preserve"> de </w:t>
    </w:r>
    <w:r w:rsidR="00121713">
      <w:fldChar w:fldCharType="begin"/>
    </w:r>
    <w:r w:rsidR="00121713">
      <w:instrText xml:space="preserve"> NUMPAGES   \* MERGEFORMAT </w:instrText>
    </w:r>
    <w:r w:rsidR="00121713">
      <w:fldChar w:fldCharType="separate"/>
    </w:r>
    <w:r w:rsidR="004361F4">
      <w:rPr>
        <w:noProof/>
      </w:rPr>
      <w:t>24</w:t>
    </w:r>
    <w:r w:rsidR="00121713">
      <w:rPr>
        <w:noProof/>
      </w:rPr>
      <w:fldChar w:fldCharType="end"/>
    </w: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ACE9" w14:textId="64B6FC9C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361F4">
      <w:rPr>
        <w:noProof/>
      </w:rPr>
      <w:t>19</w:t>
    </w:r>
    <w:r>
      <w:fldChar w:fldCharType="end"/>
    </w:r>
    <w:r>
      <w:t xml:space="preserve"> de </w:t>
    </w:r>
    <w:r w:rsidR="00121713">
      <w:fldChar w:fldCharType="begin"/>
    </w:r>
    <w:r w:rsidR="00121713">
      <w:instrText xml:space="preserve"> NUMPAGES   \* MERGEFORMAT </w:instrText>
    </w:r>
    <w:r w:rsidR="00121713">
      <w:fldChar w:fldCharType="separate"/>
    </w:r>
    <w:r w:rsidR="004361F4">
      <w:rPr>
        <w:noProof/>
      </w:rPr>
      <w:t>30</w:t>
    </w:r>
    <w:r w:rsidR="00121713"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3C3"/>
    <w:multiLevelType w:val="hybridMultilevel"/>
    <w:tmpl w:val="AA2A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6"/>
    <w:rsid w:val="0003718D"/>
    <w:rsid w:val="00050FEA"/>
    <w:rsid w:val="00054FC2"/>
    <w:rsid w:val="00072A6C"/>
    <w:rsid w:val="000906E4"/>
    <w:rsid w:val="000D2801"/>
    <w:rsid w:val="000E224F"/>
    <w:rsid w:val="00101E62"/>
    <w:rsid w:val="001117FF"/>
    <w:rsid w:val="00113376"/>
    <w:rsid w:val="00121713"/>
    <w:rsid w:val="001509ED"/>
    <w:rsid w:val="00177986"/>
    <w:rsid w:val="001840CB"/>
    <w:rsid w:val="00195A26"/>
    <w:rsid w:val="001A1011"/>
    <w:rsid w:val="001B2B8B"/>
    <w:rsid w:val="001C0C3D"/>
    <w:rsid w:val="001C5EE2"/>
    <w:rsid w:val="001E21E1"/>
    <w:rsid w:val="002162A2"/>
    <w:rsid w:val="0021757A"/>
    <w:rsid w:val="0023747F"/>
    <w:rsid w:val="00237C61"/>
    <w:rsid w:val="00254EE8"/>
    <w:rsid w:val="0027353F"/>
    <w:rsid w:val="00282A81"/>
    <w:rsid w:val="002855F3"/>
    <w:rsid w:val="00290ED6"/>
    <w:rsid w:val="00297322"/>
    <w:rsid w:val="002A3C38"/>
    <w:rsid w:val="002C0670"/>
    <w:rsid w:val="002E2864"/>
    <w:rsid w:val="002E35AE"/>
    <w:rsid w:val="00301BCB"/>
    <w:rsid w:val="00316877"/>
    <w:rsid w:val="00316B13"/>
    <w:rsid w:val="003170FA"/>
    <w:rsid w:val="003239B1"/>
    <w:rsid w:val="00326974"/>
    <w:rsid w:val="00340843"/>
    <w:rsid w:val="003450DD"/>
    <w:rsid w:val="00347CAE"/>
    <w:rsid w:val="00380E9E"/>
    <w:rsid w:val="00390223"/>
    <w:rsid w:val="00392614"/>
    <w:rsid w:val="00396E75"/>
    <w:rsid w:val="003A1906"/>
    <w:rsid w:val="003C50DD"/>
    <w:rsid w:val="003F24B1"/>
    <w:rsid w:val="004018CB"/>
    <w:rsid w:val="00403F4A"/>
    <w:rsid w:val="004361F4"/>
    <w:rsid w:val="00477C33"/>
    <w:rsid w:val="004816C0"/>
    <w:rsid w:val="0048324B"/>
    <w:rsid w:val="004862F5"/>
    <w:rsid w:val="004A05C4"/>
    <w:rsid w:val="004B0747"/>
    <w:rsid w:val="004C1F90"/>
    <w:rsid w:val="004C39C2"/>
    <w:rsid w:val="004D5BF5"/>
    <w:rsid w:val="004E667D"/>
    <w:rsid w:val="004F1D41"/>
    <w:rsid w:val="004F459E"/>
    <w:rsid w:val="00500EDB"/>
    <w:rsid w:val="00503ECD"/>
    <w:rsid w:val="005229E0"/>
    <w:rsid w:val="00545406"/>
    <w:rsid w:val="005478D2"/>
    <w:rsid w:val="00551E49"/>
    <w:rsid w:val="005522A5"/>
    <w:rsid w:val="00556B5B"/>
    <w:rsid w:val="00560364"/>
    <w:rsid w:val="00572311"/>
    <w:rsid w:val="00591097"/>
    <w:rsid w:val="005A55CD"/>
    <w:rsid w:val="005A6E00"/>
    <w:rsid w:val="005A79AF"/>
    <w:rsid w:val="005B7E08"/>
    <w:rsid w:val="005D3ACE"/>
    <w:rsid w:val="005D54A9"/>
    <w:rsid w:val="005D7910"/>
    <w:rsid w:val="005D7C1D"/>
    <w:rsid w:val="00600F67"/>
    <w:rsid w:val="0060270F"/>
    <w:rsid w:val="00603BDE"/>
    <w:rsid w:val="00606111"/>
    <w:rsid w:val="0062078A"/>
    <w:rsid w:val="0064602B"/>
    <w:rsid w:val="00650FE8"/>
    <w:rsid w:val="006636F2"/>
    <w:rsid w:val="006722BF"/>
    <w:rsid w:val="00672502"/>
    <w:rsid w:val="00674777"/>
    <w:rsid w:val="006765A9"/>
    <w:rsid w:val="00693488"/>
    <w:rsid w:val="006B2D33"/>
    <w:rsid w:val="006C4326"/>
    <w:rsid w:val="006C4A36"/>
    <w:rsid w:val="006E34CE"/>
    <w:rsid w:val="006F58D7"/>
    <w:rsid w:val="006F5AC4"/>
    <w:rsid w:val="0072175A"/>
    <w:rsid w:val="00732060"/>
    <w:rsid w:val="00751948"/>
    <w:rsid w:val="007539EB"/>
    <w:rsid w:val="007540CC"/>
    <w:rsid w:val="007578B0"/>
    <w:rsid w:val="0076599A"/>
    <w:rsid w:val="00771F4F"/>
    <w:rsid w:val="007746B6"/>
    <w:rsid w:val="0078541C"/>
    <w:rsid w:val="00792FFE"/>
    <w:rsid w:val="007971E8"/>
    <w:rsid w:val="007976FA"/>
    <w:rsid w:val="007D444B"/>
    <w:rsid w:val="007E2C7B"/>
    <w:rsid w:val="008236DB"/>
    <w:rsid w:val="0082413E"/>
    <w:rsid w:val="00826699"/>
    <w:rsid w:val="008349E0"/>
    <w:rsid w:val="0086563B"/>
    <w:rsid w:val="0087586F"/>
    <w:rsid w:val="00881740"/>
    <w:rsid w:val="00882BE7"/>
    <w:rsid w:val="00890ACF"/>
    <w:rsid w:val="008A3393"/>
    <w:rsid w:val="008C19F2"/>
    <w:rsid w:val="008E35F7"/>
    <w:rsid w:val="008F04EE"/>
    <w:rsid w:val="008F2DB1"/>
    <w:rsid w:val="008F6263"/>
    <w:rsid w:val="009034AD"/>
    <w:rsid w:val="0091487C"/>
    <w:rsid w:val="00947EFB"/>
    <w:rsid w:val="00987BE0"/>
    <w:rsid w:val="009D2A7F"/>
    <w:rsid w:val="00A14423"/>
    <w:rsid w:val="00A16E62"/>
    <w:rsid w:val="00A32B65"/>
    <w:rsid w:val="00A36C8B"/>
    <w:rsid w:val="00A64FC6"/>
    <w:rsid w:val="00A965B3"/>
    <w:rsid w:val="00AA6C92"/>
    <w:rsid w:val="00AB2BE5"/>
    <w:rsid w:val="00AB5BA7"/>
    <w:rsid w:val="00AD6955"/>
    <w:rsid w:val="00AE2947"/>
    <w:rsid w:val="00AF754D"/>
    <w:rsid w:val="00B010AF"/>
    <w:rsid w:val="00B118A1"/>
    <w:rsid w:val="00B22521"/>
    <w:rsid w:val="00B3149F"/>
    <w:rsid w:val="00B31965"/>
    <w:rsid w:val="00B33C31"/>
    <w:rsid w:val="00B92022"/>
    <w:rsid w:val="00BD11B2"/>
    <w:rsid w:val="00C036D1"/>
    <w:rsid w:val="00C12DF2"/>
    <w:rsid w:val="00C13B92"/>
    <w:rsid w:val="00C1656A"/>
    <w:rsid w:val="00C235D2"/>
    <w:rsid w:val="00C2382B"/>
    <w:rsid w:val="00C33BA8"/>
    <w:rsid w:val="00C6320B"/>
    <w:rsid w:val="00C66407"/>
    <w:rsid w:val="00C7383E"/>
    <w:rsid w:val="00C7562D"/>
    <w:rsid w:val="00C86529"/>
    <w:rsid w:val="00C963E5"/>
    <w:rsid w:val="00CA6E63"/>
    <w:rsid w:val="00CC7283"/>
    <w:rsid w:val="00CC74A3"/>
    <w:rsid w:val="00CF0CE5"/>
    <w:rsid w:val="00D026C5"/>
    <w:rsid w:val="00D07B2E"/>
    <w:rsid w:val="00D07BF0"/>
    <w:rsid w:val="00D10EDE"/>
    <w:rsid w:val="00D127A6"/>
    <w:rsid w:val="00D22046"/>
    <w:rsid w:val="00D47D54"/>
    <w:rsid w:val="00D563AE"/>
    <w:rsid w:val="00D70546"/>
    <w:rsid w:val="00D71306"/>
    <w:rsid w:val="00D75560"/>
    <w:rsid w:val="00D95FC7"/>
    <w:rsid w:val="00DA01AB"/>
    <w:rsid w:val="00DB65E4"/>
    <w:rsid w:val="00DD4030"/>
    <w:rsid w:val="00DD4AD9"/>
    <w:rsid w:val="00E17A23"/>
    <w:rsid w:val="00E2132C"/>
    <w:rsid w:val="00E36822"/>
    <w:rsid w:val="00E44082"/>
    <w:rsid w:val="00E44BE8"/>
    <w:rsid w:val="00EA1FE1"/>
    <w:rsid w:val="00EA3629"/>
    <w:rsid w:val="00EC4FAE"/>
    <w:rsid w:val="00EC5B33"/>
    <w:rsid w:val="00ED1183"/>
    <w:rsid w:val="00ED4975"/>
    <w:rsid w:val="00ED6A41"/>
    <w:rsid w:val="00EF23B5"/>
    <w:rsid w:val="00EF4A0C"/>
    <w:rsid w:val="00F53589"/>
    <w:rsid w:val="00F62C40"/>
    <w:rsid w:val="00F64703"/>
    <w:rsid w:val="00F977BB"/>
    <w:rsid w:val="00FA322C"/>
    <w:rsid w:val="00FA626F"/>
    <w:rsid w:val="00FB35EE"/>
    <w:rsid w:val="00FB4DF6"/>
    <w:rsid w:val="00FC6632"/>
    <w:rsid w:val="00FE5D67"/>
    <w:rsid w:val="00FF1ED5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55C52C-A918-48DC-AB98-E18CF10E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666</TotalTime>
  <Pages>42</Pages>
  <Words>7196</Words>
  <Characters>38859</Characters>
  <Application>Microsoft Office Word</Application>
  <DocSecurity>0</DocSecurity>
  <Lines>323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Daniele</cp:lastModifiedBy>
  <cp:revision>73</cp:revision>
  <dcterms:created xsi:type="dcterms:W3CDTF">2023-04-07T20:10:00Z</dcterms:created>
  <dcterms:modified xsi:type="dcterms:W3CDTF">2023-04-30T19:32:00Z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